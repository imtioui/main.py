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4"/>
        <w:tblpPr w:leftFromText="180" w:rightFromText="180" w:vertAnchor="text" w:horzAnchor="page" w:tblpX="841" w:tblpY="10467"/>
        <w:tblW w:w="9499" w:type="dxa"/>
        <w:tblLook w:val="04A0" w:firstRow="1" w:lastRow="0" w:firstColumn="1" w:lastColumn="0" w:noHBand="0" w:noVBand="1"/>
      </w:tblPr>
      <w:tblGrid>
        <w:gridCol w:w="12166"/>
      </w:tblGrid>
      <w:tr w:rsidR="000F1DCE" w14:paraId="40740014" w14:textId="77777777" w:rsidTr="00CB4A4D">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vAlign w:val="bottom"/>
          </w:tcPr>
          <w:p w14:paraId="54EA6D68" w14:textId="77777777" w:rsidR="000F1DCE" w:rsidRPr="00616989" w:rsidRDefault="000F1DCE" w:rsidP="009C10E9">
            <w:r w:rsidRPr="00616989">
              <w:rPr>
                <w:noProof/>
              </w:rPr>
              <mc:AlternateContent>
                <mc:Choice Requires="wps">
                  <w:drawing>
                    <wp:inline distT="0" distB="0" distL="0" distR="0" wp14:anchorId="4307FDF1" wp14:editId="37C9C309">
                      <wp:extent cx="7588440" cy="804125"/>
                      <wp:effectExtent l="0" t="0" r="0" b="0"/>
                      <wp:docPr id="12" name="Text Box 12"/>
                      <wp:cNvGraphicFramePr/>
                      <a:graphic xmlns:a="http://schemas.openxmlformats.org/drawingml/2006/main">
                        <a:graphicData uri="http://schemas.microsoft.com/office/word/2010/wordprocessingShape">
                          <wps:wsp>
                            <wps:cNvSpPr txBox="1"/>
                            <wps:spPr>
                              <a:xfrm>
                                <a:off x="0" y="0"/>
                                <a:ext cx="7588440" cy="804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C1FB36" w14:textId="38F39E73" w:rsidR="00983A0B" w:rsidRPr="002A5CBE" w:rsidRDefault="006A4B72" w:rsidP="009C10E9">
                                  <w:pPr>
                                    <w:pStyle w:val="Title"/>
                                    <w:rPr>
                                      <w:color w:val="000000" w:themeColor="text1"/>
                                    </w:rPr>
                                  </w:pPr>
                                  <w:r>
                                    <w:rPr>
                                      <w:color w:val="000000" w:themeColor="text1"/>
                                    </w:rPr>
                                    <w:t>Expenses tracker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307FDF1" id="_x0000_t202" coordsize="21600,21600" o:spt="202" path="m,l,21600r21600,l21600,xe">
                      <v:stroke joinstyle="miter"/>
                      <v:path gradientshapeok="t" o:connecttype="rect"/>
                    </v:shapetype>
                    <v:shape id="Text Box 12" o:spid="_x0000_s1026" type="#_x0000_t202" style="width:597.5pt;height:6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" filled="f" stroked="f">
                      <v:textbox>
                        <w:txbxContent>
                          <w:p w14:paraId="15C1FB36" w14:textId="38F39E73" w:rsidR="00983A0B" w:rsidRPr="002A5CBE" w:rsidRDefault="006A4B72" w:rsidP="009C10E9">
                            <w:pPr>
                              <w:pStyle w:val="Title"/>
                              <w:rPr>
                                <w:color w:val="000000" w:themeColor="text1"/>
                              </w:rPr>
                            </w:pPr>
                            <w:r>
                              <w:rPr>
                                <w:color w:val="000000" w:themeColor="text1"/>
                              </w:rPr>
                              <w:t>Expenses tracker</w:t>
                            </w:r>
                          </w:p>
                        </w:txbxContent>
                      </v:textbox>
                      <w10:anchorlock/>
                    </v:shape>
                  </w:pict>
                </mc:Fallback>
              </mc:AlternateContent>
            </w:r>
          </w:p>
        </w:tc>
      </w:tr>
      <w:tr w:rsidR="000F1DCE" w14:paraId="09928D2F" w14:textId="77777777" w:rsidTr="00CB4A4D">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14:paraId="3D33DC2D" w14:textId="77777777" w:rsidR="000F1DCE" w:rsidRPr="00616989" w:rsidRDefault="000F1DCE" w:rsidP="009C10E9">
            <w:r w:rsidRPr="00616989">
              <w:rPr>
                <w:noProof/>
              </w:rPr>
              <mc:AlternateContent>
                <mc:Choice Requires="wps">
                  <w:drawing>
                    <wp:inline distT="0" distB="0" distL="0" distR="0" wp14:anchorId="09847AAD" wp14:editId="252139BD">
                      <wp:extent cx="6377940" cy="439387"/>
                      <wp:effectExtent l="0" t="0" r="0" b="0"/>
                      <wp:docPr id="13" name="Text Box 13"/>
                      <wp:cNvGraphicFramePr/>
                      <a:graphic xmlns:a="http://schemas.openxmlformats.org/drawingml/2006/main">
                        <a:graphicData uri="http://schemas.microsoft.com/office/word/2010/wordprocessingShape">
                          <wps:wsp>
                            <wps:cNvSpPr txBox="1"/>
                            <wps:spPr>
                              <a:xfrm>
                                <a:off x="0" y="0"/>
                                <a:ext cx="6377940" cy="43938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BC37843" w14:textId="0F5E7B3C" w:rsidR="000F1DCE" w:rsidRPr="002A5CBE" w:rsidRDefault="009D6D60" w:rsidP="009C10E9">
                                  <w:pPr>
                                    <w:pStyle w:val="Subtitle"/>
                                    <w:rPr>
                                      <w:b/>
                                      <w:bCs/>
                                      <w:color w:val="000000" w:themeColor="text1"/>
                                    </w:rPr>
                                  </w:pPr>
                                  <w:r>
                                    <w:rPr>
                                      <w:b/>
                                      <w:bCs/>
                                      <w:color w:val="000000" w:themeColor="text1"/>
                                    </w:rPr>
                                    <w:t>Python</w:t>
                                  </w:r>
                                  <w:r w:rsidR="002A5CBE">
                                    <w:rPr>
                                      <w:b/>
                                      <w:bCs/>
                                      <w:color w:val="000000" w:themeColor="text1"/>
                                    </w:rPr>
                                    <w:t xml:space="preserve"> Final Project</w:t>
                                  </w:r>
                                  <w:r w:rsidR="00983A0B" w:rsidRPr="002A5CBE">
                                    <w:rPr>
                                      <w:b/>
                                      <w:bCs/>
                                      <w:color w:val="000000" w:themeColor="text1"/>
                                    </w:rPr>
                                    <w:t xml:space="preserve"> – </w:t>
                                  </w:r>
                                  <w:r w:rsidR="00553346">
                                    <w:rPr>
                                      <w:b/>
                                      <w:bCs/>
                                      <w:color w:val="000000" w:themeColor="text1"/>
                                    </w:rPr>
                                    <w:t>Spring Semester 2022/2023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9847AAD" id="Text Box 13" o:spid="_x0000_s1027" type="#_x0000_t202" style="width:502.2pt;height:3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" filled="f" stroked="f">
                      <v:textbox>
                        <w:txbxContent>
                          <w:p w14:paraId="5BC37843" w14:textId="0F5E7B3C" w:rsidR="000F1DCE" w:rsidRPr="002A5CBE" w:rsidRDefault="009D6D60" w:rsidP="009C10E9">
                            <w:pPr>
                              <w:pStyle w:val="Subtitle"/>
                              <w:rPr>
                                <w:b/>
                                <w:bCs/>
                                <w:color w:val="000000" w:themeColor="text1"/>
                              </w:rPr>
                            </w:pPr>
                            <w:r>
                              <w:rPr>
                                <w:b/>
                                <w:bCs/>
                                <w:color w:val="000000" w:themeColor="text1"/>
                              </w:rPr>
                              <w:t>Python</w:t>
                            </w:r>
                            <w:r w:rsidR="002A5CBE">
                              <w:rPr>
                                <w:b/>
                                <w:bCs/>
                                <w:color w:val="000000" w:themeColor="text1"/>
                              </w:rPr>
                              <w:t xml:space="preserve"> Final Project</w:t>
                            </w:r>
                            <w:r w:rsidR="00983A0B" w:rsidRPr="002A5CBE">
                              <w:rPr>
                                <w:b/>
                                <w:bCs/>
                                <w:color w:val="000000" w:themeColor="text1"/>
                              </w:rPr>
                              <w:t xml:space="preserve"> – </w:t>
                            </w:r>
                            <w:r w:rsidR="00553346">
                              <w:rPr>
                                <w:b/>
                                <w:bCs/>
                                <w:color w:val="000000" w:themeColor="text1"/>
                              </w:rPr>
                              <w:t>Spring Semester 2022/2023</w:t>
                            </w:r>
                          </w:p>
                        </w:txbxContent>
                      </v:textbox>
                      <w10:anchorlock/>
                    </v:shape>
                  </w:pict>
                </mc:Fallback>
              </mc:AlternateContent>
            </w:r>
          </w:p>
        </w:tc>
      </w:tr>
    </w:tbl>
    <w:tbl>
      <w:tblPr>
        <w:tblStyle w:val="PlainTable4"/>
        <w:tblpPr w:leftFromText="180" w:rightFromText="180" w:vertAnchor="text" w:horzAnchor="margin" w:tblpY="-669"/>
        <w:tblW w:w="9499" w:type="dxa"/>
        <w:tblLook w:val="04A0" w:firstRow="1" w:lastRow="0" w:firstColumn="1" w:lastColumn="0" w:noHBand="0" w:noVBand="1"/>
      </w:tblPr>
      <w:tblGrid>
        <w:gridCol w:w="9499"/>
      </w:tblGrid>
      <w:tr w:rsidR="00CB4A4D" w14:paraId="46476971" w14:textId="77777777" w:rsidTr="00CB4A4D">
        <w:trPr>
          <w:cnfStyle w:val="100000000000" w:firstRow="1" w:lastRow="0" w:firstColumn="0" w:lastColumn="0" w:oddVBand="0" w:evenVBand="0" w:oddHBand="0"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14:paraId="563EE797" w14:textId="77777777" w:rsidR="00CB4A4D" w:rsidRPr="00BF5DD6" w:rsidRDefault="00CB4A4D" w:rsidP="009C10E9">
            <w:pPr>
              <w:rPr>
                <w:color w:val="990033"/>
              </w:rPr>
            </w:pPr>
            <w:r w:rsidRPr="00616989">
              <w:rPr>
                <w:noProof/>
              </w:rPr>
              <mc:AlternateContent>
                <mc:Choice Requires="wps">
                  <w:drawing>
                    <wp:inline distT="0" distB="0" distL="0" distR="0" wp14:anchorId="03EE09B0" wp14:editId="5DF64A2D">
                      <wp:extent cx="5284520" cy="439387"/>
                      <wp:effectExtent l="0" t="0" r="0" b="0"/>
                      <wp:docPr id="16" name="Text Box 16"/>
                      <wp:cNvGraphicFramePr/>
                      <a:graphic xmlns:a="http://schemas.openxmlformats.org/drawingml/2006/main">
                        <a:graphicData uri="http://schemas.microsoft.com/office/word/2010/wordprocessingShape">
                          <wps:wsp>
                            <wps:cNvSpPr txBox="1"/>
                            <wps:spPr>
                              <a:xfrm>
                                <a:off x="0" y="0"/>
                                <a:ext cx="5284520" cy="43938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F19B03" w14:textId="6695F45F" w:rsidR="00CB4A4D" w:rsidRPr="00AA5C4C" w:rsidRDefault="006A4B72" w:rsidP="009C10E9">
                                  <w:pPr>
                                    <w:pStyle w:val="Subtitle"/>
                                    <w:rPr>
                                      <w:b/>
                                      <w:bCs/>
                                      <w:color w:val="FFFFFF" w:themeColor="background1"/>
                                    </w:rPr>
                                  </w:pPr>
                                  <w:r>
                                    <w:rPr>
                                      <w:b/>
                                      <w:bCs/>
                                      <w:color w:val="FFFFFF" w:themeColor="background1"/>
                                    </w:rPr>
                                    <w:t>2023</w:t>
                                  </w:r>
                                  <w:r w:rsidR="00CB4A4D" w:rsidRPr="00AA5C4C">
                                    <w:rPr>
                                      <w:b/>
                                      <w:bCs/>
                                      <w:color w:val="FFFFFF" w:themeColor="background1"/>
                                    </w:rPr>
                                    <w:t xml:space="preserve"> | By: </w:t>
                                  </w:r>
                                  <w:r>
                                    <w:rPr>
                                      <w:b/>
                                      <w:bCs/>
                                      <w:color w:val="FFFFFF" w:themeColor="background1"/>
                                    </w:rPr>
                                    <w:t>Ines Mtioui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3EE09B0" id="Text Box 16" o:spid="_x0000_s1028" type="#_x0000_t202" style="width:416.1pt;height:3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" filled="f" stroked="f">
                      <v:textbox>
                        <w:txbxContent>
                          <w:p w14:paraId="3CF19B03" w14:textId="6695F45F" w:rsidR="00CB4A4D" w:rsidRPr="00AA5C4C" w:rsidRDefault="006A4B72" w:rsidP="009C10E9">
                            <w:pPr>
                              <w:pStyle w:val="Subtitle"/>
                              <w:rPr>
                                <w:b/>
                                <w:bCs/>
                                <w:color w:val="FFFFFF" w:themeColor="background1"/>
                              </w:rPr>
                            </w:pPr>
                            <w:r>
                              <w:rPr>
                                <w:b/>
                                <w:bCs/>
                                <w:color w:val="FFFFFF" w:themeColor="background1"/>
                              </w:rPr>
                              <w:t>2023</w:t>
                            </w:r>
                            <w:r w:rsidR="00CB4A4D" w:rsidRPr="00AA5C4C">
                              <w:rPr>
                                <w:b/>
                                <w:bCs/>
                                <w:color w:val="FFFFFF" w:themeColor="background1"/>
                              </w:rPr>
                              <w:t xml:space="preserve"> | By: </w:t>
                            </w:r>
                            <w:r>
                              <w:rPr>
                                <w:b/>
                                <w:bCs/>
                                <w:color w:val="FFFFFF" w:themeColor="background1"/>
                              </w:rPr>
                              <w:t>Ines Mtioui</w:t>
                            </w:r>
                          </w:p>
                        </w:txbxContent>
                      </v:textbox>
                      <w10:anchorlock/>
                    </v:shape>
                  </w:pict>
                </mc:Fallback>
              </mc:AlternateContent>
            </w:r>
          </w:p>
        </w:tc>
      </w:tr>
    </w:tbl>
    <w:sdt>
      <w:sdtPr>
        <w:id w:val="805429490"/>
        <w:docPartObj>
          <w:docPartGallery w:val="Cover Pages"/>
          <w:docPartUnique/>
        </w:docPartObj>
      </w:sdtPr>
      <w:sdtContent>
        <w:p w14:paraId="3CA4E8DF" w14:textId="67AA6E83" w:rsidR="00CB4A4D" w:rsidRDefault="009D6D60" w:rsidP="009C10E9">
          <w:pPr>
            <w:rPr>
              <w:noProof/>
            </w:rPr>
          </w:pPr>
          <w:r>
            <w:rPr>
              <w:noProof/>
            </w:rPr>
            <w:drawing>
              <wp:anchor distT="0" distB="0" distL="114300" distR="114300" simplePos="0" relativeHeight="251658240" behindDoc="1" locked="0" layoutInCell="1" allowOverlap="1" wp14:anchorId="4C8884C0" wp14:editId="5566DFFC">
                <wp:simplePos x="0" y="0"/>
                <wp:positionH relativeFrom="column">
                  <wp:posOffset>-897308</wp:posOffset>
                </wp:positionH>
                <wp:positionV relativeFrom="paragraph">
                  <wp:posOffset>162370</wp:posOffset>
                </wp:positionV>
                <wp:extent cx="7778978" cy="5238572"/>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7795590" cy="5249759"/>
                        </a:xfrm>
                        <a:prstGeom prst="rect">
                          <a:avLst/>
                        </a:prstGeom>
                      </pic:spPr>
                    </pic:pic>
                  </a:graphicData>
                </a:graphic>
                <wp14:sizeRelH relativeFrom="margin">
                  <wp14:pctWidth>0</wp14:pctWidth>
                </wp14:sizeRelH>
                <wp14:sizeRelV relativeFrom="margin">
                  <wp14:pctHeight>0</wp14:pctHeight>
                </wp14:sizeRelV>
              </wp:anchor>
            </w:drawing>
          </w:r>
          <w:r w:rsidR="00CB4A4D">
            <w:rPr>
              <w:noProof/>
            </w:rPr>
            <mc:AlternateContent>
              <mc:Choice Requires="wps">
                <w:drawing>
                  <wp:anchor distT="0" distB="0" distL="114300" distR="114300" simplePos="0" relativeHeight="251660288" behindDoc="1" locked="0" layoutInCell="1" allowOverlap="1" wp14:anchorId="05CA3F26" wp14:editId="65544372">
                    <wp:simplePos x="0" y="0"/>
                    <wp:positionH relativeFrom="column">
                      <wp:posOffset>-898634</wp:posOffset>
                    </wp:positionH>
                    <wp:positionV relativeFrom="paragraph">
                      <wp:posOffset>-961696</wp:posOffset>
                    </wp:positionV>
                    <wp:extent cx="7776210" cy="1119352"/>
                    <wp:effectExtent l="0" t="0" r="0" b="5080"/>
                    <wp:wrapNone/>
                    <wp:docPr id="10" name="Rectangle 10" descr="rectangle"/>
                    <wp:cNvGraphicFramePr/>
                    <a:graphic xmlns:a="http://schemas.openxmlformats.org/drawingml/2006/main">
                      <a:graphicData uri="http://schemas.microsoft.com/office/word/2010/wordprocessingShape">
                        <wps:wsp>
                          <wps:cNvSpPr/>
                          <wps:spPr>
                            <a:xfrm>
                              <a:off x="0" y="0"/>
                              <a:ext cx="7776210" cy="1119352"/>
                            </a:xfrm>
                            <a:prstGeom prst="rect">
                              <a:avLst/>
                            </a:prstGeom>
                            <a:solidFill>
                              <a:srgbClr val="9900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EC1A1E" id="Rectangle 10" o:spid="_x0000_s1026" alt="rectangle" style="position:absolute;margin-left:-70.75pt;margin-top:-75.7pt;width:612.3pt;height:88.1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" fillcolor="#903" stroked="f" strokeweight="1pt"/>
                </w:pict>
              </mc:Fallback>
            </mc:AlternateContent>
          </w:r>
        </w:p>
        <w:p w14:paraId="1D867E2B" w14:textId="7104FEA8" w:rsidR="00FD71E8" w:rsidRDefault="00CB4A4D" w:rsidP="009C10E9">
          <w:r>
            <w:rPr>
              <w:noProof/>
            </w:rPr>
            <mc:AlternateContent>
              <mc:Choice Requires="wps">
                <w:drawing>
                  <wp:anchor distT="0" distB="0" distL="114300" distR="114300" simplePos="0" relativeHeight="251657215" behindDoc="1" locked="0" layoutInCell="1" allowOverlap="1" wp14:anchorId="097FFEEB" wp14:editId="08CD9395">
                    <wp:simplePos x="0" y="0"/>
                    <wp:positionH relativeFrom="column">
                      <wp:posOffset>-895350</wp:posOffset>
                    </wp:positionH>
                    <wp:positionV relativeFrom="paragraph">
                      <wp:posOffset>4870450</wp:posOffset>
                    </wp:positionV>
                    <wp:extent cx="7776210" cy="4272762"/>
                    <wp:effectExtent l="0" t="0" r="0" b="0"/>
                    <wp:wrapNone/>
                    <wp:docPr id="8" name="Rectangle 8" descr="rectangle"/>
                    <wp:cNvGraphicFramePr/>
                    <a:graphic xmlns:a="http://schemas.openxmlformats.org/drawingml/2006/main">
                      <a:graphicData uri="http://schemas.microsoft.com/office/word/2010/wordprocessingShape">
                        <wps:wsp>
                          <wps:cNvSpPr/>
                          <wps:spPr>
                            <a:xfrm>
                              <a:off x="0" y="0"/>
                              <a:ext cx="7776210" cy="4272762"/>
                            </a:xfrm>
                            <a:prstGeom prst="rect">
                              <a:avLst/>
                            </a:prstGeom>
                            <a:solidFill>
                              <a:srgbClr val="9900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BFA698" id="Rectangle 8" o:spid="_x0000_s1026" alt="rectangle" style="position:absolute;margin-left:-70.5pt;margin-top:383.5pt;width:612.3pt;height:336.45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" fillcolor="#903" stroked="f" strokeweight="1pt"/>
                </w:pict>
              </mc:Fallback>
            </mc:AlternateContent>
          </w:r>
          <w:r w:rsidR="00D73345">
            <w:t xml:space="preserve"> </w:t>
          </w:r>
          <w:r w:rsidR="00616989">
            <w:br w:type="page"/>
          </w:r>
        </w:p>
        <w:p w14:paraId="08F71A4E" w14:textId="77777777" w:rsidR="00D429D5" w:rsidRDefault="00D429D5" w:rsidP="00D429D5">
          <w:pPr>
            <w:pStyle w:val="Heading1"/>
          </w:pPr>
          <w:r>
            <w:lastRenderedPageBreak/>
            <w:t>Executive Summary</w:t>
          </w:r>
        </w:p>
        <w:p w14:paraId="37D1987A" w14:textId="77777777" w:rsidR="00AA5C4C" w:rsidRDefault="00AA5C4C" w:rsidP="00D429D5"/>
        <w:p w14:paraId="0AB8CE9F" w14:textId="493B26FF" w:rsidR="00D429D5" w:rsidRDefault="00D429D5" w:rsidP="000B3B30">
          <w:pPr>
            <w:pStyle w:val="Heading2"/>
          </w:pPr>
          <w:r>
            <w:t xml:space="preserve">Summary of </w:t>
          </w:r>
          <w:r w:rsidR="002A5CBE">
            <w:t>your final project goes he</w:t>
          </w:r>
          <w:r>
            <w:t>re</w:t>
          </w:r>
          <w:r w:rsidR="002A5CBE">
            <w:t>.</w:t>
          </w:r>
          <w:r>
            <w:t xml:space="preserve"> Written after the </w:t>
          </w:r>
          <w:r w:rsidR="009D6D60">
            <w:t>project</w:t>
          </w:r>
          <w:r>
            <w:t xml:space="preserve"> is completed</w:t>
          </w:r>
        </w:p>
        <w:p w14:paraId="568604A0" w14:textId="77777777" w:rsidR="00CF25EC" w:rsidRPr="00CF25EC" w:rsidRDefault="00CF25EC" w:rsidP="00CF25EC"/>
        <w:p w14:paraId="3B1B3132" w14:textId="38252140" w:rsidR="00A503B3" w:rsidRDefault="00A503B3" w:rsidP="00A503B3">
          <w:r>
            <w:t>The Executive Summary is used to summarize all the work you researched</w:t>
          </w:r>
          <w:r w:rsidR="009D6D60">
            <w:t>, coded,</w:t>
          </w:r>
          <w:r>
            <w:t xml:space="preserve"> and wrote for this </w:t>
          </w:r>
          <w:r w:rsidR="00EE2553">
            <w:t>f</w:t>
          </w:r>
          <w:r>
            <w:t xml:space="preserve">inal </w:t>
          </w:r>
          <w:r w:rsidR="002A5CBE">
            <w:t>project</w:t>
          </w:r>
          <w:r>
            <w:t xml:space="preserve"> assignment.</w:t>
          </w:r>
        </w:p>
        <w:p w14:paraId="79A48942" w14:textId="2E76CE6B" w:rsidR="00553346" w:rsidRDefault="00553346" w:rsidP="00A503B3">
          <w:r>
            <w:t xml:space="preserve">The Python Expenses Tracker project is a program designed to help individuals track their expenses. The program allows users to add their expenses, categorize them, add the amount spent, and provide total spending. </w:t>
          </w:r>
          <w:r>
            <w:br/>
          </w:r>
        </w:p>
        <w:p w14:paraId="0595AA97" w14:textId="77777777" w:rsidR="00DA47A1" w:rsidRDefault="00553346" w:rsidP="00A503B3">
          <w:r>
            <w:t>The project has the following features:</w:t>
          </w:r>
        </w:p>
        <w:p w14:paraId="71E0DA5E" w14:textId="6831FE42" w:rsidR="00DA47A1" w:rsidRDefault="00DA47A1" w:rsidP="00DA47A1">
          <w:pPr>
            <w:pStyle w:val="ListParagraph"/>
            <w:numPr>
              <w:ilvl w:val="0"/>
              <w:numId w:val="17"/>
            </w:numPr>
          </w:pPr>
          <w:r>
            <w:t>Add expenses: users can add expenses by providing the following details: Date, Description, Category, and amount.</w:t>
          </w:r>
        </w:p>
        <w:p w14:paraId="19B4E567" w14:textId="1B58E5A3" w:rsidR="00DA47A1" w:rsidRDefault="00DA47A1" w:rsidP="00DA47A1">
          <w:pPr>
            <w:pStyle w:val="ListParagraph"/>
            <w:numPr>
              <w:ilvl w:val="0"/>
              <w:numId w:val="17"/>
            </w:numPr>
          </w:pPr>
          <w:r>
            <w:t xml:space="preserve">Expenses List: this feature allows users to list and view all added expenses, by displaying each with an ID number. </w:t>
          </w:r>
        </w:p>
        <w:p w14:paraId="6A2133AD" w14:textId="0F9FD21E" w:rsidR="00DA47A1" w:rsidRDefault="00DA47A1" w:rsidP="00DA47A1">
          <w:pPr>
            <w:pStyle w:val="ListParagraph"/>
            <w:numPr>
              <w:ilvl w:val="0"/>
              <w:numId w:val="17"/>
            </w:numPr>
          </w:pPr>
          <w:r>
            <w:t>Delete expenses: users can delete expenses using the ID number from the expenses list. This function has been designed to correct the ID numbers of the list.</w:t>
          </w:r>
        </w:p>
        <w:p w14:paraId="41BFC27F" w14:textId="0F424095" w:rsidR="00553346" w:rsidRDefault="00DA47A1" w:rsidP="00DA47A1">
          <w:pPr>
            <w:pStyle w:val="ListParagraph"/>
            <w:numPr>
              <w:ilvl w:val="0"/>
              <w:numId w:val="17"/>
            </w:numPr>
          </w:pPr>
          <w:r>
            <w:t>Total Expenses Calculation: This function displays the total amount of the expenses by summing up the amounts of all listed records.</w:t>
          </w:r>
        </w:p>
        <w:p w14:paraId="51595261" w14:textId="107BF5DF" w:rsidR="00DA47A1" w:rsidRDefault="00DA47A1" w:rsidP="00DA47A1">
          <w:pPr>
            <w:pStyle w:val="ListParagraph"/>
            <w:numPr>
              <w:ilvl w:val="0"/>
              <w:numId w:val="17"/>
            </w:numPr>
          </w:pPr>
          <w:r>
            <w:t>Get expenses to retrieve all expenses from the database.</w:t>
          </w:r>
        </w:p>
        <w:p w14:paraId="5C23B464" w14:textId="77777777" w:rsidR="005C1B4C" w:rsidRDefault="00DA47A1" w:rsidP="00DA47A1">
          <w:pPr>
            <w:pStyle w:val="ListParagraph"/>
            <w:numPr>
              <w:ilvl w:val="0"/>
              <w:numId w:val="17"/>
            </w:numPr>
          </w:pPr>
          <w:r>
            <w:t xml:space="preserve">All expense data are stored </w:t>
          </w:r>
          <w:r w:rsidR="005C1B4C">
            <w:t xml:space="preserve">and saved </w:t>
          </w:r>
          <w:r>
            <w:t>in a SQL database.</w:t>
          </w:r>
          <w:r w:rsidR="005C1B4C">
            <w:t xml:space="preserve"> </w:t>
          </w:r>
        </w:p>
        <w:p w14:paraId="15537BA2" w14:textId="5DEEC318" w:rsidR="005C1B4C" w:rsidRDefault="005C1B4C" w:rsidP="005C1B4C">
          <w:r>
            <w:t xml:space="preserve">The Expenses Tracker program provides a simple and efficient solution for users to track their expenses and spending habits. It also helps them maintain better control over their finances. This project can be enhanced by adding additional features such as adding a Gui interface, generating expense reports by month or year, and adding functions to limit the monthly budget. </w:t>
          </w:r>
        </w:p>
        <w:p w14:paraId="3B72F1AA" w14:textId="659257D1" w:rsidR="005C1B4C" w:rsidRDefault="005C1B4C" w:rsidP="005C1B4C">
          <w:r>
            <w:br/>
          </w:r>
        </w:p>
        <w:p w14:paraId="00CA7C8B" w14:textId="77777777" w:rsidR="005C1B4C" w:rsidRDefault="005C1B4C" w:rsidP="005C1B4C"/>
        <w:p w14:paraId="68A51FDD" w14:textId="77777777" w:rsidR="005C1B4C" w:rsidRDefault="005C1B4C" w:rsidP="005C1B4C"/>
        <w:p w14:paraId="3DC16778" w14:textId="77777777" w:rsidR="005C1B4C" w:rsidRDefault="005C1B4C" w:rsidP="005C1B4C"/>
        <w:p w14:paraId="024AB336" w14:textId="77777777" w:rsidR="005C1B4C" w:rsidRPr="00A503B3" w:rsidRDefault="005C1B4C" w:rsidP="005C1B4C"/>
        <w:p w14:paraId="6EDB6AA6" w14:textId="5C694D46" w:rsidR="00D429D5" w:rsidRDefault="00D429D5" w:rsidP="00D429D5">
          <w:pPr>
            <w:pStyle w:val="Heading1"/>
          </w:pPr>
          <w:r>
            <w:lastRenderedPageBreak/>
            <w:t xml:space="preserve">Part 1: </w:t>
          </w:r>
          <w:r w:rsidR="002A5CBE">
            <w:t>Final Project Planning</w:t>
          </w:r>
        </w:p>
        <w:p w14:paraId="729747AE" w14:textId="77777777" w:rsidR="00D429D5" w:rsidRDefault="00D429D5" w:rsidP="00D429D5"/>
        <w:p w14:paraId="30A5D546" w14:textId="77777777" w:rsidR="00D429D5" w:rsidRDefault="00D429D5" w:rsidP="00D429D5"/>
        <w:p w14:paraId="64F3AA08" w14:textId="0FAE6148" w:rsidR="00D429D5" w:rsidRDefault="002A5CBE" w:rsidP="00D429D5">
          <w:pPr>
            <w:pStyle w:val="Heading2"/>
          </w:pPr>
          <w:r>
            <w:t xml:space="preserve">What you set out to do. What you hope to </w:t>
          </w:r>
          <w:r w:rsidR="009D6D60">
            <w:t>accomplish</w:t>
          </w:r>
          <w:r>
            <w:t>.</w:t>
          </w:r>
          <w:r w:rsidR="00E6057E">
            <w:br/>
          </w:r>
        </w:p>
        <w:p w14:paraId="6D17D169" w14:textId="77777777" w:rsidR="00B23F1C" w:rsidRDefault="00E6057E" w:rsidP="00E6057E">
          <w:r>
            <w:t>The goal of the Python Expenses Tracker project is to create a program that allows users to track their expenses and manage their finances effectively.</w:t>
          </w:r>
        </w:p>
        <w:p w14:paraId="5E971796" w14:textId="5893939C" w:rsidR="00E6057E" w:rsidRPr="00E6057E" w:rsidRDefault="00B23F1C" w:rsidP="00E6057E">
          <w:r>
            <w:t xml:space="preserve">Additionally, the project aimed to showcase the use of Python programming and database management to solve real-world problems. This is the beginning of the project. However, I am planning to continue working on it and develop a reliable and user-friendly application to help users manage their finances. </w:t>
          </w:r>
          <w:r w:rsidR="00E6057E">
            <w:t xml:space="preserve"> </w:t>
          </w:r>
        </w:p>
        <w:p w14:paraId="72CED94F" w14:textId="77777777" w:rsidR="00D429D5" w:rsidRDefault="00D429D5" w:rsidP="00D429D5"/>
        <w:p w14:paraId="4EEE0BDE" w14:textId="77777777" w:rsidR="00E6057E" w:rsidRDefault="00E6057E" w:rsidP="00AA5C4C"/>
        <w:p w14:paraId="3F4E969A" w14:textId="77777777" w:rsidR="00E6057E" w:rsidRDefault="00E6057E" w:rsidP="00AA5C4C"/>
        <w:p w14:paraId="6C7F363A" w14:textId="77777777" w:rsidR="00E6057E" w:rsidRDefault="00E6057E" w:rsidP="00AA5C4C"/>
        <w:p w14:paraId="0EFE022E" w14:textId="77777777" w:rsidR="00E6057E" w:rsidRDefault="00E6057E" w:rsidP="00AA5C4C"/>
        <w:p w14:paraId="25A5E1DC" w14:textId="77777777" w:rsidR="00E6057E" w:rsidRDefault="00E6057E" w:rsidP="00AA5C4C"/>
        <w:p w14:paraId="2B21982E" w14:textId="77777777" w:rsidR="00E6057E" w:rsidRDefault="00E6057E" w:rsidP="00AA5C4C"/>
        <w:p w14:paraId="7012084D" w14:textId="77777777" w:rsidR="00E6057E" w:rsidRDefault="00E6057E" w:rsidP="00AA5C4C"/>
        <w:p w14:paraId="5A457FA7" w14:textId="77777777" w:rsidR="00E6057E" w:rsidRDefault="00E6057E" w:rsidP="00AA5C4C"/>
        <w:p w14:paraId="08E65359" w14:textId="77777777" w:rsidR="00E6057E" w:rsidRDefault="00E6057E" w:rsidP="00AA5C4C"/>
        <w:p w14:paraId="4773F718" w14:textId="77777777" w:rsidR="00E6057E" w:rsidRDefault="00E6057E" w:rsidP="00AA5C4C"/>
        <w:p w14:paraId="60C32061" w14:textId="77777777" w:rsidR="00E6057E" w:rsidRDefault="00E6057E" w:rsidP="00AA5C4C"/>
        <w:p w14:paraId="6F070B39" w14:textId="77777777" w:rsidR="00E6057E" w:rsidRDefault="00E6057E" w:rsidP="00AA5C4C"/>
        <w:p w14:paraId="39F47815" w14:textId="77777777" w:rsidR="00E6057E" w:rsidRDefault="00E6057E" w:rsidP="00AA5C4C"/>
        <w:p w14:paraId="5216CD83" w14:textId="77777777" w:rsidR="00E6057E" w:rsidRDefault="00E6057E" w:rsidP="00AA5C4C"/>
        <w:p w14:paraId="0404764B" w14:textId="77777777" w:rsidR="00E6057E" w:rsidRDefault="00E6057E" w:rsidP="00AA5C4C"/>
        <w:p w14:paraId="7C44AA72" w14:textId="77777777" w:rsidR="00E6057E" w:rsidRDefault="00E6057E" w:rsidP="00AA5C4C"/>
        <w:p w14:paraId="0ED47C31" w14:textId="03A8632A" w:rsidR="00D429D5" w:rsidRDefault="00D429D5" w:rsidP="00D429D5">
          <w:pPr>
            <w:pStyle w:val="Heading1"/>
          </w:pPr>
          <w:r>
            <w:lastRenderedPageBreak/>
            <w:t xml:space="preserve">Part 2: </w:t>
          </w:r>
          <w:r w:rsidR="009D6D60">
            <w:t>Python Elements Used</w:t>
          </w:r>
        </w:p>
        <w:p w14:paraId="08AD18DB" w14:textId="77777777" w:rsidR="00D429D5" w:rsidRDefault="00D429D5" w:rsidP="00D429D5"/>
        <w:p w14:paraId="739F2DBF" w14:textId="77777777" w:rsidR="00D429D5" w:rsidRDefault="00D429D5" w:rsidP="00D429D5"/>
        <w:p w14:paraId="3CAAEE53" w14:textId="00E60058" w:rsidR="00D429D5" w:rsidRDefault="002A5CBE" w:rsidP="00D429D5">
          <w:pPr>
            <w:pStyle w:val="Heading2"/>
          </w:pPr>
          <w:r>
            <w:t xml:space="preserve">What data </w:t>
          </w:r>
          <w:r w:rsidR="009D6D60">
            <w:t xml:space="preserve">and methods </w:t>
          </w:r>
          <w:r>
            <w:t>w</w:t>
          </w:r>
          <w:r w:rsidR="009D6D60">
            <w:t>ere</w:t>
          </w:r>
          <w:r>
            <w:t xml:space="preserve"> necessary for your project? </w:t>
          </w:r>
          <w:r w:rsidR="009D6D60">
            <w:t>Give specific examples and the related code</w:t>
          </w:r>
          <w:r>
            <w:t>?</w:t>
          </w:r>
          <w:r w:rsidR="009D6D60">
            <w:t xml:space="preserve"> (For example: </w:t>
          </w:r>
          <w:r w:rsidR="009D6D60" w:rsidRPr="009D6D60">
            <w:rPr>
              <w:i/>
              <w:iCs/>
            </w:rPr>
            <w:t>Lists</w:t>
          </w:r>
          <w:r w:rsidR="009D6D60">
            <w:t xml:space="preserve"> and the related code</w:t>
          </w:r>
          <w:r w:rsidR="00B23F1C">
            <w:t>)</w:t>
          </w:r>
          <w:r w:rsidR="00B23F1C">
            <w:br/>
          </w:r>
        </w:p>
        <w:p w14:paraId="05BC8870" w14:textId="77777777" w:rsidR="00B23F1C" w:rsidRDefault="00554A6A" w:rsidP="00D429D5">
          <w:r>
            <w:br/>
          </w:r>
        </w:p>
        <w:p w14:paraId="6C3CF8E1" w14:textId="1B53D25A" w:rsidR="00B23F1C" w:rsidRDefault="00B23F1C" w:rsidP="00D429D5">
          <w:r>
            <w:t>Several functions and methods have been used in the Python Expenses Tracker project. Here are some examples of the project methods:</w:t>
          </w:r>
        </w:p>
        <w:p w14:paraId="25C4AD8D" w14:textId="77777777" w:rsidR="00B23F1C" w:rsidRDefault="00B23F1C" w:rsidP="00B23F1C">
          <w:pPr>
            <w:pStyle w:val="ListParagraph"/>
            <w:numPr>
              <w:ilvl w:val="0"/>
              <w:numId w:val="20"/>
            </w:numPr>
          </w:pPr>
          <w:r>
            <w:t xml:space="preserve"> </w:t>
          </w:r>
          <w:proofErr w:type="spellStart"/>
          <w:r>
            <w:t>Add_expenses</w:t>
          </w:r>
          <w:proofErr w:type="spellEnd"/>
          <w:r>
            <w:t>:</w:t>
          </w:r>
          <w:r>
            <w:br/>
          </w:r>
          <w:r>
            <w:br/>
          </w:r>
          <w:r w:rsidRPr="00B23F1C">
            <w:drawing>
              <wp:inline distT="0" distB="0" distL="0" distR="0" wp14:anchorId="12C8325C" wp14:editId="18B094CF">
                <wp:extent cx="5943600" cy="2065655"/>
                <wp:effectExtent l="0" t="0" r="0" b="0"/>
                <wp:docPr id="526029434"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029434" name="Picture 1" descr="A picture containing text, screenshot, font&#10;&#10;Description automatically generated"/>
                        <pic:cNvPicPr/>
                      </pic:nvPicPr>
                      <pic:blipFill>
                        <a:blip r:embed="rId9"/>
                        <a:stretch>
                          <a:fillRect/>
                        </a:stretch>
                      </pic:blipFill>
                      <pic:spPr>
                        <a:xfrm>
                          <a:off x="0" y="0"/>
                          <a:ext cx="5943600" cy="2065655"/>
                        </a:xfrm>
                        <a:prstGeom prst="rect">
                          <a:avLst/>
                        </a:prstGeom>
                      </pic:spPr>
                    </pic:pic>
                  </a:graphicData>
                </a:graphic>
              </wp:inline>
            </w:drawing>
          </w:r>
        </w:p>
        <w:p w14:paraId="70D72778" w14:textId="6F7F2388" w:rsidR="00B23F1C" w:rsidRDefault="00B23F1C" w:rsidP="00B23F1C">
          <w:pPr>
            <w:pStyle w:val="ListParagraph"/>
            <w:numPr>
              <w:ilvl w:val="0"/>
              <w:numId w:val="20"/>
            </w:numPr>
          </w:pPr>
          <w:r>
            <w:t xml:space="preserve"> </w:t>
          </w:r>
          <w:proofErr w:type="spellStart"/>
          <w:r>
            <w:t>Show_expenses</w:t>
          </w:r>
          <w:proofErr w:type="spellEnd"/>
          <w:r>
            <w:t>:</w:t>
          </w:r>
          <w:r w:rsidR="00F15EBC">
            <w:br/>
          </w:r>
          <w:r>
            <w:br/>
          </w:r>
          <w:r w:rsidRPr="00B23F1C">
            <w:lastRenderedPageBreak/>
            <w:drawing>
              <wp:inline distT="0" distB="0" distL="0" distR="0" wp14:anchorId="4EBE8E74" wp14:editId="7F6BCAB5">
                <wp:extent cx="4206605" cy="3452159"/>
                <wp:effectExtent l="0" t="0" r="3810" b="0"/>
                <wp:docPr id="149731934"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31934" name="Picture 1" descr="A screen shot of a computer program&#10;&#10;Description automatically generated with low confidence"/>
                        <pic:cNvPicPr/>
                      </pic:nvPicPr>
                      <pic:blipFill>
                        <a:blip r:embed="rId10"/>
                        <a:stretch>
                          <a:fillRect/>
                        </a:stretch>
                      </pic:blipFill>
                      <pic:spPr>
                        <a:xfrm>
                          <a:off x="0" y="0"/>
                          <a:ext cx="4206605" cy="3452159"/>
                        </a:xfrm>
                        <a:prstGeom prst="rect">
                          <a:avLst/>
                        </a:prstGeom>
                      </pic:spPr>
                    </pic:pic>
                  </a:graphicData>
                </a:graphic>
              </wp:inline>
            </w:drawing>
          </w:r>
          <w:r w:rsidR="00F15EBC">
            <w:br/>
          </w:r>
        </w:p>
        <w:p w14:paraId="44199AA1" w14:textId="7B8301D4" w:rsidR="00B23F1C" w:rsidRDefault="00B23F1C" w:rsidP="00B23F1C">
          <w:pPr>
            <w:pStyle w:val="ListParagraph"/>
            <w:numPr>
              <w:ilvl w:val="0"/>
              <w:numId w:val="20"/>
            </w:numPr>
          </w:pPr>
          <w:proofErr w:type="spellStart"/>
          <w:r>
            <w:t>Calculate_total_expenses</w:t>
          </w:r>
          <w:proofErr w:type="spellEnd"/>
          <w:r>
            <w:t>:</w:t>
          </w:r>
          <w:r w:rsidR="00F15EBC">
            <w:br/>
          </w:r>
          <w:r>
            <w:br/>
          </w:r>
          <w:r w:rsidRPr="00B23F1C">
            <w:drawing>
              <wp:inline distT="0" distB="0" distL="0" distR="0" wp14:anchorId="43B08635" wp14:editId="661970D9">
                <wp:extent cx="4595258" cy="3330229"/>
                <wp:effectExtent l="0" t="0" r="0" b="3810"/>
                <wp:docPr id="443326588"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6588" name="Picture 1" descr="A picture containing text, screenshot, font&#10;&#10;Description automatically generated"/>
                        <pic:cNvPicPr/>
                      </pic:nvPicPr>
                      <pic:blipFill>
                        <a:blip r:embed="rId11"/>
                        <a:stretch>
                          <a:fillRect/>
                        </a:stretch>
                      </pic:blipFill>
                      <pic:spPr>
                        <a:xfrm>
                          <a:off x="0" y="0"/>
                          <a:ext cx="4595258" cy="3330229"/>
                        </a:xfrm>
                        <a:prstGeom prst="rect">
                          <a:avLst/>
                        </a:prstGeom>
                      </pic:spPr>
                    </pic:pic>
                  </a:graphicData>
                </a:graphic>
              </wp:inline>
            </w:drawing>
          </w:r>
        </w:p>
        <w:p w14:paraId="3CE1D8BF" w14:textId="6BEA11BB" w:rsidR="00B23F1C" w:rsidRDefault="00B23F1C" w:rsidP="00B23F1C">
          <w:pPr>
            <w:pStyle w:val="ListParagraph"/>
            <w:numPr>
              <w:ilvl w:val="0"/>
              <w:numId w:val="20"/>
            </w:numPr>
          </w:pPr>
          <w:proofErr w:type="spellStart"/>
          <w:r>
            <w:lastRenderedPageBreak/>
            <w:t>Delete_expense</w:t>
          </w:r>
          <w:proofErr w:type="spellEnd"/>
          <w:r>
            <w:t>:</w:t>
          </w:r>
          <w:r w:rsidR="00F15EBC">
            <w:br/>
          </w:r>
          <w:r>
            <w:br/>
          </w:r>
          <w:r w:rsidRPr="00B23F1C">
            <w:drawing>
              <wp:inline distT="0" distB="0" distL="0" distR="0" wp14:anchorId="2C2F101B" wp14:editId="2489A311">
                <wp:extent cx="5105842" cy="4618120"/>
                <wp:effectExtent l="0" t="0" r="0" b="0"/>
                <wp:docPr id="373755117"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55117" name="Picture 1" descr="A screen shot of a computer program&#10;&#10;Description automatically generated with low confidence"/>
                        <pic:cNvPicPr/>
                      </pic:nvPicPr>
                      <pic:blipFill>
                        <a:blip r:embed="rId12"/>
                        <a:stretch>
                          <a:fillRect/>
                        </a:stretch>
                      </pic:blipFill>
                      <pic:spPr>
                        <a:xfrm>
                          <a:off x="0" y="0"/>
                          <a:ext cx="5105842" cy="4618120"/>
                        </a:xfrm>
                        <a:prstGeom prst="rect">
                          <a:avLst/>
                        </a:prstGeom>
                      </pic:spPr>
                    </pic:pic>
                  </a:graphicData>
                </a:graphic>
              </wp:inline>
            </w:drawing>
          </w:r>
        </w:p>
        <w:p w14:paraId="702767DB" w14:textId="0DB72C8C" w:rsidR="006F1B05" w:rsidRDefault="006F1B05" w:rsidP="00B23F1C">
          <w:pPr>
            <w:pStyle w:val="ListParagraph"/>
            <w:numPr>
              <w:ilvl w:val="0"/>
              <w:numId w:val="20"/>
            </w:numPr>
          </w:pPr>
          <w:r>
            <w:lastRenderedPageBreak/>
            <w:t>Create a database:</w:t>
          </w:r>
          <w:r w:rsidR="00F15EBC">
            <w:br/>
          </w:r>
          <w:r>
            <w:br/>
          </w:r>
          <w:r w:rsidRPr="006F1B05">
            <w:drawing>
              <wp:inline distT="0" distB="0" distL="0" distR="0" wp14:anchorId="564FC9D4" wp14:editId="4DFEABF2">
                <wp:extent cx="4130398" cy="5829805"/>
                <wp:effectExtent l="0" t="0" r="3810" b="0"/>
                <wp:docPr id="984483382"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483382" name="Picture 1" descr="A screenshot of a computer program&#10;&#10;Description automatically generated with medium confidence"/>
                        <pic:cNvPicPr/>
                      </pic:nvPicPr>
                      <pic:blipFill>
                        <a:blip r:embed="rId13"/>
                        <a:stretch>
                          <a:fillRect/>
                        </a:stretch>
                      </pic:blipFill>
                      <pic:spPr>
                        <a:xfrm>
                          <a:off x="0" y="0"/>
                          <a:ext cx="4130398" cy="5829805"/>
                        </a:xfrm>
                        <a:prstGeom prst="rect">
                          <a:avLst/>
                        </a:prstGeom>
                      </pic:spPr>
                    </pic:pic>
                  </a:graphicData>
                </a:graphic>
              </wp:inline>
            </w:drawing>
          </w:r>
        </w:p>
        <w:p w14:paraId="7006344A" w14:textId="77777777" w:rsidR="00B23F1C" w:rsidRDefault="00B23F1C" w:rsidP="00D429D5"/>
        <w:p w14:paraId="57AED62B" w14:textId="695B13A6" w:rsidR="00D429D5" w:rsidRDefault="00D429D5"/>
        <w:p w14:paraId="3D2B5927" w14:textId="26362AF2" w:rsidR="004C3DF6" w:rsidRDefault="00000000" w:rsidP="009C10E9"/>
      </w:sdtContent>
    </w:sdt>
    <w:p w14:paraId="071A44A2" w14:textId="77777777" w:rsidR="004C3DF6" w:rsidRDefault="004C3DF6">
      <w:pPr>
        <w:spacing w:after="200" w:line="276" w:lineRule="auto"/>
      </w:pPr>
      <w:r>
        <w:br w:type="page"/>
      </w:r>
    </w:p>
    <w:p w14:paraId="7FACE0BA" w14:textId="2C9D3E68" w:rsidR="000F1DCE" w:rsidRDefault="004C3DF6" w:rsidP="004C3DF6">
      <w:pPr>
        <w:pStyle w:val="Heading1"/>
      </w:pPr>
      <w:r w:rsidRPr="004C3DF6">
        <w:lastRenderedPageBreak/>
        <w:t xml:space="preserve">Part 3: </w:t>
      </w:r>
      <w:r w:rsidR="002A5CBE">
        <w:t>The Process</w:t>
      </w:r>
    </w:p>
    <w:p w14:paraId="5239266C" w14:textId="7583E3A9" w:rsidR="004C3DF6" w:rsidRDefault="004C3DF6" w:rsidP="004C3DF6"/>
    <w:p w14:paraId="5FC1AFD9" w14:textId="73559CE1" w:rsidR="004C3DF6" w:rsidRDefault="002A5CBE" w:rsidP="004C3DF6">
      <w:pPr>
        <w:pStyle w:val="Heading2"/>
      </w:pPr>
      <w:r>
        <w:t>Describe how you completed the final project. What techniques di</w:t>
      </w:r>
      <w:r w:rsidR="009D6D60">
        <w:t>d</w:t>
      </w:r>
      <w:r>
        <w:t xml:space="preserve"> you use (</w:t>
      </w:r>
      <w:r w:rsidR="008B5659">
        <w:t>be specific)?</w:t>
      </w:r>
      <w:r>
        <w:t xml:space="preserve"> How did you decide what </w:t>
      </w:r>
      <w:r w:rsidR="009D6D60">
        <w:t>would work best? What issues did you have?</w:t>
      </w:r>
    </w:p>
    <w:p w14:paraId="0C53D298" w14:textId="77777777" w:rsidR="006F1B05" w:rsidRDefault="006F1B05" w:rsidP="006F1B05"/>
    <w:p w14:paraId="491A1489" w14:textId="50986B55" w:rsidR="006F1B05" w:rsidRDefault="006F1B05" w:rsidP="006F1B05">
      <w:r>
        <w:t xml:space="preserve">To complete the </w:t>
      </w:r>
      <w:r w:rsidR="00F15EBC">
        <w:t>project,</w:t>
      </w:r>
      <w:r>
        <w:t xml:space="preserve"> I created a simple plan that has several techniques:</w:t>
      </w:r>
    </w:p>
    <w:p w14:paraId="2B13CA4D" w14:textId="68C4ACFB" w:rsidR="006F1B05" w:rsidRDefault="006F1B05" w:rsidP="006F1B05">
      <w:pPr>
        <w:pStyle w:val="ListParagraph"/>
        <w:numPr>
          <w:ilvl w:val="0"/>
          <w:numId w:val="21"/>
        </w:numPr>
      </w:pPr>
      <w:r>
        <w:t>I’ve done some research for the project.</w:t>
      </w:r>
    </w:p>
    <w:p w14:paraId="763B40E3" w14:textId="2DDC161C" w:rsidR="006F1B05" w:rsidRDefault="006F1B05" w:rsidP="006F1B05">
      <w:pPr>
        <w:pStyle w:val="ListParagraph"/>
        <w:numPr>
          <w:ilvl w:val="0"/>
          <w:numId w:val="21"/>
        </w:numPr>
      </w:pPr>
      <w:r>
        <w:t>Checked the project requirements and I tried to add as much as possible from the concepts that have been covered during the semester.</w:t>
      </w:r>
    </w:p>
    <w:p w14:paraId="7FF23563" w14:textId="2900938F" w:rsidR="006F1B05" w:rsidRDefault="006F1B05" w:rsidP="006F1B05">
      <w:pPr>
        <w:pStyle w:val="ListParagraph"/>
        <w:numPr>
          <w:ilvl w:val="0"/>
          <w:numId w:val="21"/>
        </w:numPr>
      </w:pPr>
      <w:r>
        <w:t>Design the database to store the data. Created a table with the appropriate columns (date, description, category, amount)</w:t>
      </w:r>
    </w:p>
    <w:p w14:paraId="57B33219" w14:textId="5CF09233" w:rsidR="006F1B05" w:rsidRDefault="006F1B05" w:rsidP="006F1B05">
      <w:pPr>
        <w:pStyle w:val="ListParagraph"/>
        <w:numPr>
          <w:ilvl w:val="0"/>
          <w:numId w:val="21"/>
        </w:numPr>
      </w:pPr>
      <w:r>
        <w:t xml:space="preserve">I used </w:t>
      </w:r>
      <w:r w:rsidR="00F15EBC">
        <w:t xml:space="preserve">the </w:t>
      </w:r>
      <w:r>
        <w:t xml:space="preserve">sqlite3 module to establish a connection between Python and SQL databases. </w:t>
      </w:r>
    </w:p>
    <w:p w14:paraId="4A43981C" w14:textId="3803FDC2" w:rsidR="006F1B05" w:rsidRDefault="006F1B05" w:rsidP="006F1B05">
      <w:pPr>
        <w:pStyle w:val="ListParagraph"/>
        <w:numPr>
          <w:ilvl w:val="0"/>
          <w:numId w:val="21"/>
        </w:numPr>
      </w:pPr>
      <w:r>
        <w:t>I wrote the necessary code to ensure the functionality of the application:</w:t>
      </w:r>
    </w:p>
    <w:p w14:paraId="62E74EDB" w14:textId="0851F96E" w:rsidR="006F1B05" w:rsidRDefault="006F1B05" w:rsidP="006F1B05">
      <w:pPr>
        <w:pStyle w:val="ListParagraph"/>
        <w:numPr>
          <w:ilvl w:val="0"/>
          <w:numId w:val="23"/>
        </w:numPr>
      </w:pPr>
      <w:r>
        <w:t>Adding expenses</w:t>
      </w:r>
    </w:p>
    <w:p w14:paraId="1DC0AFEA" w14:textId="231B3EDF" w:rsidR="006F1B05" w:rsidRDefault="006F1B05" w:rsidP="006F1B05">
      <w:pPr>
        <w:pStyle w:val="ListParagraph"/>
        <w:numPr>
          <w:ilvl w:val="0"/>
          <w:numId w:val="23"/>
        </w:numPr>
      </w:pPr>
      <w:r>
        <w:t>Listing expenses</w:t>
      </w:r>
    </w:p>
    <w:p w14:paraId="44A04883" w14:textId="77DB00B8" w:rsidR="006F1B05" w:rsidRDefault="00506A6E" w:rsidP="006F1B05">
      <w:pPr>
        <w:pStyle w:val="ListParagraph"/>
        <w:numPr>
          <w:ilvl w:val="0"/>
          <w:numId w:val="23"/>
        </w:numPr>
      </w:pPr>
      <w:r>
        <w:t>Deleting expenses</w:t>
      </w:r>
    </w:p>
    <w:p w14:paraId="45860814" w14:textId="4262F07D" w:rsidR="00506A6E" w:rsidRDefault="00506A6E" w:rsidP="006F1B05">
      <w:pPr>
        <w:pStyle w:val="ListParagraph"/>
        <w:numPr>
          <w:ilvl w:val="0"/>
          <w:numId w:val="23"/>
        </w:numPr>
      </w:pPr>
      <w:r>
        <w:t>Calculating the total expenses</w:t>
      </w:r>
    </w:p>
    <w:p w14:paraId="0F40512D" w14:textId="15FFE579" w:rsidR="006F1B05" w:rsidRDefault="00506A6E" w:rsidP="006F1B05">
      <w:pPr>
        <w:pStyle w:val="ListParagraph"/>
        <w:numPr>
          <w:ilvl w:val="0"/>
          <w:numId w:val="23"/>
        </w:numPr>
      </w:pPr>
      <w:r>
        <w:t>And the exit</w:t>
      </w:r>
    </w:p>
    <w:p w14:paraId="7DD800BC" w14:textId="0EA709B7" w:rsidR="00506A6E" w:rsidRDefault="00506A6E" w:rsidP="00506A6E">
      <w:pPr>
        <w:pStyle w:val="ListParagraph"/>
        <w:numPr>
          <w:ilvl w:val="0"/>
          <w:numId w:val="21"/>
        </w:numPr>
      </w:pPr>
      <w:r>
        <w:t xml:space="preserve">Testing and debugging the code. Debugging helped me a lot to fix a lot of errors and issues in the code. </w:t>
      </w:r>
    </w:p>
    <w:p w14:paraId="380AAA24" w14:textId="46DF8111" w:rsidR="00506A6E" w:rsidRDefault="00506A6E" w:rsidP="00506A6E">
      <w:r>
        <w:t xml:space="preserve">Overall, the final project involved a combination of planning, designing, coding, testing, and fixing errors. </w:t>
      </w:r>
    </w:p>
    <w:p w14:paraId="71023BF0" w14:textId="77777777" w:rsidR="006F1B05" w:rsidRDefault="006F1B05" w:rsidP="006F1B05"/>
    <w:p w14:paraId="1DD0B5A8" w14:textId="77777777" w:rsidR="00506A6E" w:rsidRDefault="00506A6E" w:rsidP="006F1B05"/>
    <w:p w14:paraId="21D55C10" w14:textId="77777777" w:rsidR="00506A6E" w:rsidRDefault="00506A6E" w:rsidP="006F1B05"/>
    <w:p w14:paraId="699558B4" w14:textId="77777777" w:rsidR="00506A6E" w:rsidRDefault="00506A6E" w:rsidP="006F1B05"/>
    <w:p w14:paraId="3624398D" w14:textId="77777777" w:rsidR="00506A6E" w:rsidRDefault="00506A6E" w:rsidP="006F1B05"/>
    <w:p w14:paraId="454114C0" w14:textId="77777777" w:rsidR="00506A6E" w:rsidRDefault="00506A6E" w:rsidP="006F1B05"/>
    <w:p w14:paraId="223B85FB" w14:textId="77777777" w:rsidR="006F1B05" w:rsidRPr="006F1B05" w:rsidRDefault="006F1B05" w:rsidP="006F1B05"/>
    <w:p w14:paraId="1E87D1D4" w14:textId="407811C5" w:rsidR="004C3DF6" w:rsidRDefault="004C3DF6" w:rsidP="004C3DF6">
      <w:pPr>
        <w:pStyle w:val="Heading1"/>
      </w:pPr>
      <w:r w:rsidRPr="004C3DF6">
        <w:lastRenderedPageBreak/>
        <w:t xml:space="preserve">Part 4: </w:t>
      </w:r>
      <w:r w:rsidR="002A5CBE">
        <w:t>Results</w:t>
      </w:r>
    </w:p>
    <w:p w14:paraId="2CEFCA4C" w14:textId="063083F4" w:rsidR="004C3DF6" w:rsidRDefault="004C3DF6" w:rsidP="004C3DF6"/>
    <w:p w14:paraId="0E42DFEA" w14:textId="5D908A59" w:rsidR="004C3DF6" w:rsidRDefault="008B5659" w:rsidP="004C3DF6">
      <w:pPr>
        <w:pStyle w:val="Heading2"/>
      </w:pPr>
      <w:r>
        <w:t>Your screenshots</w:t>
      </w:r>
      <w:r w:rsidR="00974ABB">
        <w:t xml:space="preserve">, </w:t>
      </w:r>
      <w:r>
        <w:t>code</w:t>
      </w:r>
      <w:r w:rsidR="00974ABB">
        <w:t>, and documentation</w:t>
      </w:r>
      <w:r>
        <w:t xml:space="preserve"> </w:t>
      </w:r>
      <w:r w:rsidR="00BA0094">
        <w:t>go</w:t>
      </w:r>
      <w:r>
        <w:t xml:space="preserve"> here</w:t>
      </w:r>
      <w:r w:rsidR="002A5CBE">
        <w:t>.</w:t>
      </w:r>
    </w:p>
    <w:p w14:paraId="0714366F" w14:textId="7B49DF40" w:rsidR="004C3DF6" w:rsidRDefault="00506A6E" w:rsidP="008D6473">
      <w:pPr>
        <w:pStyle w:val="ListParagraph"/>
        <w:numPr>
          <w:ilvl w:val="0"/>
          <w:numId w:val="24"/>
        </w:numPr>
      </w:pPr>
      <w:r>
        <w:t>Here is a screenshot of the database created:</w:t>
      </w:r>
      <w:r w:rsidR="008D6473">
        <w:br/>
      </w:r>
      <w:r>
        <w:br/>
      </w:r>
      <w:r w:rsidRPr="00506A6E">
        <w:drawing>
          <wp:inline distT="0" distB="0" distL="0" distR="0" wp14:anchorId="02961EBD" wp14:editId="4035A6EC">
            <wp:extent cx="5943600" cy="5053965"/>
            <wp:effectExtent l="0" t="0" r="0" b="0"/>
            <wp:docPr id="19429700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970055" name="Picture 1" descr="A screenshot of a computer&#10;&#10;Description automatically generated"/>
                    <pic:cNvPicPr/>
                  </pic:nvPicPr>
                  <pic:blipFill>
                    <a:blip r:embed="rId14"/>
                    <a:stretch>
                      <a:fillRect/>
                    </a:stretch>
                  </pic:blipFill>
                  <pic:spPr>
                    <a:xfrm>
                      <a:off x="0" y="0"/>
                      <a:ext cx="5943600" cy="5053965"/>
                    </a:xfrm>
                    <a:prstGeom prst="rect">
                      <a:avLst/>
                    </a:prstGeom>
                  </pic:spPr>
                </pic:pic>
              </a:graphicData>
            </a:graphic>
          </wp:inline>
        </w:drawing>
      </w:r>
      <w:r w:rsidR="00F15EBC">
        <w:br/>
      </w:r>
      <w:r w:rsidR="00F15EBC">
        <w:br/>
      </w:r>
      <w:r w:rsidR="00F15EBC">
        <w:br/>
      </w:r>
      <w:r w:rsidR="00F15EBC">
        <w:br/>
      </w:r>
      <w:r w:rsidR="00F15EBC">
        <w:br/>
      </w:r>
      <w:r w:rsidR="00F15EBC">
        <w:br/>
      </w:r>
      <w:r w:rsidR="00F15EBC">
        <w:br/>
      </w:r>
    </w:p>
    <w:p w14:paraId="02E01131" w14:textId="7848A77A" w:rsidR="00506A6E" w:rsidRDefault="008D6473" w:rsidP="008D6473">
      <w:pPr>
        <w:pStyle w:val="ListParagraph"/>
        <w:numPr>
          <w:ilvl w:val="0"/>
          <w:numId w:val="24"/>
        </w:numPr>
      </w:pPr>
      <w:r>
        <w:lastRenderedPageBreak/>
        <w:t xml:space="preserve"> add item:</w:t>
      </w:r>
      <w:r>
        <w:br/>
      </w:r>
      <w:r>
        <w:br/>
      </w:r>
      <w:r w:rsidRPr="008D6473">
        <w:drawing>
          <wp:inline distT="0" distB="0" distL="0" distR="0" wp14:anchorId="0F570C3A" wp14:editId="2D0956CB">
            <wp:extent cx="3924300" cy="2775265"/>
            <wp:effectExtent l="0" t="0" r="0" b="6350"/>
            <wp:docPr id="1965220572"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220572" name="Picture 1" descr="A screenshot of a computer program&#10;&#10;Description automatically generated with medium confidence"/>
                    <pic:cNvPicPr/>
                  </pic:nvPicPr>
                  <pic:blipFill>
                    <a:blip r:embed="rId15"/>
                    <a:stretch>
                      <a:fillRect/>
                    </a:stretch>
                  </pic:blipFill>
                  <pic:spPr>
                    <a:xfrm>
                      <a:off x="0" y="0"/>
                      <a:ext cx="3942899" cy="2788418"/>
                    </a:xfrm>
                    <a:prstGeom prst="rect">
                      <a:avLst/>
                    </a:prstGeom>
                  </pic:spPr>
                </pic:pic>
              </a:graphicData>
            </a:graphic>
          </wp:inline>
        </w:drawing>
      </w:r>
      <w:r>
        <w:br/>
      </w:r>
    </w:p>
    <w:p w14:paraId="533D46A6" w14:textId="178A2A4D" w:rsidR="008D6473" w:rsidRDefault="008D6473" w:rsidP="008D6473">
      <w:pPr>
        <w:pStyle w:val="ListParagraph"/>
        <w:numPr>
          <w:ilvl w:val="0"/>
          <w:numId w:val="24"/>
        </w:numPr>
      </w:pPr>
      <w:r>
        <w:t>List expenses:</w:t>
      </w:r>
      <w:r>
        <w:br/>
      </w:r>
      <w:r>
        <w:br/>
      </w:r>
      <w:r w:rsidR="00D90782" w:rsidRPr="00D90782">
        <w:drawing>
          <wp:inline distT="0" distB="0" distL="0" distR="0" wp14:anchorId="54D5A33E" wp14:editId="3CA4C0ED">
            <wp:extent cx="3756660" cy="3891285"/>
            <wp:effectExtent l="0" t="0" r="0" b="0"/>
            <wp:docPr id="44371510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15109" name="Picture 1" descr="A screenshot of a computer&#10;&#10;Description automatically generated with medium confidence"/>
                    <pic:cNvPicPr/>
                  </pic:nvPicPr>
                  <pic:blipFill>
                    <a:blip r:embed="rId16"/>
                    <a:stretch>
                      <a:fillRect/>
                    </a:stretch>
                  </pic:blipFill>
                  <pic:spPr>
                    <a:xfrm>
                      <a:off x="0" y="0"/>
                      <a:ext cx="3756960" cy="3891596"/>
                    </a:xfrm>
                    <a:prstGeom prst="rect">
                      <a:avLst/>
                    </a:prstGeom>
                  </pic:spPr>
                </pic:pic>
              </a:graphicData>
            </a:graphic>
          </wp:inline>
        </w:drawing>
      </w:r>
      <w:r w:rsidR="00D90782">
        <w:br/>
      </w:r>
      <w:r w:rsidR="00F15EBC">
        <w:br/>
      </w:r>
    </w:p>
    <w:p w14:paraId="1460D5E8" w14:textId="1402AEBF" w:rsidR="00D90782" w:rsidRDefault="00D90782" w:rsidP="008D6473">
      <w:pPr>
        <w:pStyle w:val="ListParagraph"/>
        <w:numPr>
          <w:ilvl w:val="0"/>
          <w:numId w:val="24"/>
        </w:numPr>
      </w:pPr>
      <w:r>
        <w:lastRenderedPageBreak/>
        <w:t>Calculate Total Expenses:</w:t>
      </w:r>
      <w:r w:rsidR="00354AD7">
        <w:br/>
      </w:r>
      <w:r>
        <w:br/>
      </w:r>
      <w:r>
        <w:br/>
      </w:r>
      <w:r w:rsidRPr="00D90782">
        <w:drawing>
          <wp:inline distT="0" distB="0" distL="0" distR="0" wp14:anchorId="4E1103EA" wp14:editId="22ED2D53">
            <wp:extent cx="3337560" cy="3542280"/>
            <wp:effectExtent l="0" t="0" r="0" b="1270"/>
            <wp:docPr id="16066196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619637" name="Picture 1" descr="A screenshot of a computer&#10;&#10;Description automatically generated"/>
                    <pic:cNvPicPr/>
                  </pic:nvPicPr>
                  <pic:blipFill>
                    <a:blip r:embed="rId17"/>
                    <a:stretch>
                      <a:fillRect/>
                    </a:stretch>
                  </pic:blipFill>
                  <pic:spPr>
                    <a:xfrm>
                      <a:off x="0" y="0"/>
                      <a:ext cx="3349071" cy="3554497"/>
                    </a:xfrm>
                    <a:prstGeom prst="rect">
                      <a:avLst/>
                    </a:prstGeom>
                  </pic:spPr>
                </pic:pic>
              </a:graphicData>
            </a:graphic>
          </wp:inline>
        </w:drawing>
      </w:r>
      <w:r>
        <w:br/>
      </w:r>
      <w:r>
        <w:br/>
      </w:r>
    </w:p>
    <w:p w14:paraId="0956FEE2" w14:textId="2E849274" w:rsidR="00F15EBC" w:rsidRDefault="00D90782" w:rsidP="00F15EBC">
      <w:pPr>
        <w:pStyle w:val="ListParagraph"/>
        <w:numPr>
          <w:ilvl w:val="0"/>
          <w:numId w:val="24"/>
        </w:numPr>
      </w:pPr>
      <w:r>
        <w:t>Delete Expense:</w:t>
      </w:r>
      <w:r w:rsidR="00354AD7">
        <w:br/>
      </w:r>
      <w:r w:rsidR="00354AD7">
        <w:br/>
      </w:r>
      <w:r w:rsidR="00354AD7" w:rsidRPr="00354AD7">
        <w:drawing>
          <wp:inline distT="0" distB="0" distL="0" distR="0" wp14:anchorId="77F443A1" wp14:editId="676AA257">
            <wp:extent cx="3181755" cy="3253740"/>
            <wp:effectExtent l="0" t="0" r="0" b="3810"/>
            <wp:docPr id="9493601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360118" name="Picture 1" descr="A screenshot of a computer&#10;&#10;Description automatically generated"/>
                    <pic:cNvPicPr/>
                  </pic:nvPicPr>
                  <pic:blipFill>
                    <a:blip r:embed="rId18"/>
                    <a:stretch>
                      <a:fillRect/>
                    </a:stretch>
                  </pic:blipFill>
                  <pic:spPr>
                    <a:xfrm>
                      <a:off x="0" y="0"/>
                      <a:ext cx="3186716" cy="3258813"/>
                    </a:xfrm>
                    <a:prstGeom prst="rect">
                      <a:avLst/>
                    </a:prstGeom>
                  </pic:spPr>
                </pic:pic>
              </a:graphicData>
            </a:graphic>
          </wp:inline>
        </w:drawing>
      </w:r>
      <w:r>
        <w:br/>
      </w:r>
    </w:p>
    <w:p w14:paraId="4ED58491" w14:textId="38216906" w:rsidR="00AA5C4C" w:rsidRDefault="00641696" w:rsidP="002A5CBE">
      <w:pPr>
        <w:pStyle w:val="Heading1"/>
      </w:pPr>
      <w:r w:rsidRPr="00641696">
        <w:lastRenderedPageBreak/>
        <w:t xml:space="preserve">Part 5: </w:t>
      </w:r>
    </w:p>
    <w:p w14:paraId="74C6CEB0" w14:textId="77777777" w:rsidR="002A5CBE" w:rsidRPr="002A5CBE" w:rsidRDefault="002A5CBE" w:rsidP="002A5CBE"/>
    <w:p w14:paraId="5738147D" w14:textId="1D957FF1" w:rsidR="00BA7CC4" w:rsidRDefault="002A5CBE" w:rsidP="00AA5C4C">
      <w:pPr>
        <w:rPr>
          <w:rFonts w:cstheme="minorHAnsi"/>
          <w:color w:val="auto"/>
          <w:spacing w:val="20"/>
        </w:rPr>
      </w:pPr>
      <w:r>
        <w:rPr>
          <w:rFonts w:ascii="Franklin Gothic Book" w:hAnsi="Franklin Gothic Book"/>
          <w:color w:val="595959" w:themeColor="text1" w:themeTint="A6"/>
          <w:spacing w:val="20"/>
          <w:sz w:val="44"/>
          <w:szCs w:val="28"/>
        </w:rPr>
        <w:t>Citations</w:t>
      </w:r>
      <w:r w:rsidR="008B5659">
        <w:rPr>
          <w:rFonts w:ascii="Franklin Gothic Book" w:hAnsi="Franklin Gothic Book"/>
          <w:color w:val="595959" w:themeColor="text1" w:themeTint="A6"/>
          <w:spacing w:val="20"/>
          <w:sz w:val="44"/>
          <w:szCs w:val="28"/>
        </w:rPr>
        <w:t xml:space="preserve"> – Cite any outside resources employed.</w:t>
      </w:r>
      <w:r w:rsidR="00BA7CC4">
        <w:rPr>
          <w:rFonts w:ascii="Franklin Gothic Book" w:hAnsi="Franklin Gothic Book"/>
          <w:color w:val="595959" w:themeColor="text1" w:themeTint="A6"/>
          <w:spacing w:val="20"/>
          <w:sz w:val="44"/>
          <w:szCs w:val="28"/>
        </w:rPr>
        <w:br/>
      </w:r>
      <w:r w:rsidR="00BA7CC4">
        <w:rPr>
          <w:rFonts w:ascii="Franklin Gothic Book" w:hAnsi="Franklin Gothic Book"/>
          <w:color w:val="595959" w:themeColor="text1" w:themeTint="A6"/>
          <w:spacing w:val="20"/>
          <w:sz w:val="44"/>
          <w:szCs w:val="28"/>
        </w:rPr>
        <w:br/>
      </w:r>
      <w:r w:rsidR="00BA7CC4">
        <w:rPr>
          <w:rFonts w:cstheme="minorHAnsi"/>
          <w:color w:val="auto"/>
          <w:spacing w:val="20"/>
        </w:rPr>
        <w:t xml:space="preserve">1- </w:t>
      </w:r>
      <w:proofErr w:type="spellStart"/>
      <w:r w:rsidR="00BA7CC4" w:rsidRPr="00BA7CC4">
        <w:rPr>
          <w:rFonts w:cstheme="minorHAnsi"/>
          <w:color w:val="auto"/>
          <w:spacing w:val="20"/>
        </w:rPr>
        <w:t>Youtube</w:t>
      </w:r>
      <w:proofErr w:type="spellEnd"/>
      <w:r w:rsidR="00BA7CC4" w:rsidRPr="00BA7CC4">
        <w:rPr>
          <w:rFonts w:cstheme="minorHAnsi"/>
          <w:color w:val="auto"/>
          <w:spacing w:val="20"/>
        </w:rPr>
        <w:t xml:space="preserve">: </w:t>
      </w:r>
      <w:hyperlink r:id="rId19" w:history="1">
        <w:r w:rsidR="00BA7CC4" w:rsidRPr="00BA7CC4">
          <w:rPr>
            <w:rStyle w:val="Hyperlink"/>
            <w:rFonts w:cstheme="minorHAnsi"/>
            <w:color w:val="auto"/>
            <w:spacing w:val="20"/>
            <w:u w:val="none"/>
          </w:rPr>
          <w:t>https://www.youtube.com/watch?v=tMLsR0_2yIE</w:t>
        </w:r>
      </w:hyperlink>
    </w:p>
    <w:p w14:paraId="3DAB4D95" w14:textId="452EB220" w:rsidR="00BA7CC4" w:rsidRPr="00BA7CC4" w:rsidRDefault="00BA7CC4" w:rsidP="00AA5C4C">
      <w:pPr>
        <w:rPr>
          <w:rFonts w:cstheme="minorHAnsi"/>
          <w:color w:val="auto"/>
          <w:spacing w:val="20"/>
        </w:rPr>
      </w:pPr>
      <w:r w:rsidRPr="00BA7CC4">
        <w:rPr>
          <w:rFonts w:cstheme="minorHAnsi"/>
          <w:color w:val="auto"/>
          <w:spacing w:val="20"/>
        </w:rPr>
        <w:t xml:space="preserve">2- Article by </w:t>
      </w:r>
      <w:hyperlink r:id="rId20" w:history="1">
        <w:r w:rsidRPr="00BA7CC4">
          <w:rPr>
            <w:rStyle w:val="Hyperlink"/>
            <w:rFonts w:cstheme="minorHAnsi"/>
            <w:color w:val="auto"/>
            <w:u w:val="none"/>
            <w:shd w:val="clear" w:color="auto" w:fill="FFFFFF"/>
          </w:rPr>
          <w:t>randerson112358</w:t>
        </w:r>
      </w:hyperlink>
      <w:r w:rsidRPr="00BA7CC4">
        <w:rPr>
          <w:rFonts w:cstheme="minorHAnsi"/>
          <w:color w:val="auto"/>
        </w:rPr>
        <w:t xml:space="preserve">, published </w:t>
      </w:r>
      <w:r w:rsidRPr="00BA7CC4">
        <w:rPr>
          <w:rFonts w:cstheme="minorHAnsi"/>
          <w:color w:val="auto"/>
        </w:rPr>
        <w:br/>
      </w:r>
      <w:r w:rsidRPr="00BA7CC4">
        <w:rPr>
          <w:rFonts w:cstheme="minorHAnsi"/>
          <w:color w:val="auto"/>
          <w:shd w:val="clear" w:color="auto" w:fill="FFFFFF"/>
        </w:rPr>
        <w:t>Jun 3, 2022</w:t>
      </w:r>
      <w:r w:rsidRPr="00BA7CC4">
        <w:rPr>
          <w:rFonts w:cstheme="minorHAnsi"/>
          <w:color w:val="auto"/>
          <w:shd w:val="clear" w:color="auto" w:fill="FFFFFF"/>
        </w:rPr>
        <w:t>, link:</w:t>
      </w:r>
      <w:r>
        <w:rPr>
          <w:rFonts w:ascii="Helvetica" w:hAnsi="Helvetica"/>
          <w:color w:val="757575"/>
          <w:sz w:val="21"/>
          <w:szCs w:val="21"/>
          <w:shd w:val="clear" w:color="auto" w:fill="FFFFFF"/>
        </w:rPr>
        <w:br/>
      </w:r>
      <w:r w:rsidRPr="00BA7CC4">
        <w:rPr>
          <w:rFonts w:cstheme="minorHAnsi"/>
          <w:color w:val="auto"/>
          <w:spacing w:val="20"/>
        </w:rPr>
        <w:t>https://randerson112358.medium.com/build-an-expense-tracker-using-python-234f5b5e138b</w:t>
      </w:r>
    </w:p>
    <w:p w14:paraId="5F94F04B" w14:textId="589D1CCB" w:rsidR="00BA7CC4" w:rsidRPr="00BA7CC4" w:rsidRDefault="00BA7CC4" w:rsidP="00AA5C4C">
      <w:pPr>
        <w:rPr>
          <w:rFonts w:cstheme="minorHAnsi"/>
          <w:color w:val="auto"/>
          <w:spacing w:val="20"/>
        </w:rPr>
      </w:pPr>
      <w:r>
        <w:rPr>
          <w:rFonts w:cstheme="minorHAnsi"/>
          <w:color w:val="auto"/>
          <w:spacing w:val="20"/>
        </w:rPr>
        <w:t>3- copied some code from previous assignments</w:t>
      </w:r>
    </w:p>
    <w:sectPr w:rsidR="00BA7CC4" w:rsidRPr="00BA7CC4">
      <w:footerReference w:type="default" r:id="rId21"/>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A789E" w14:textId="77777777" w:rsidR="00754AE4" w:rsidRDefault="00754AE4" w:rsidP="009C10E9">
      <w:r>
        <w:separator/>
      </w:r>
    </w:p>
  </w:endnote>
  <w:endnote w:type="continuationSeparator" w:id="0">
    <w:p w14:paraId="319673CE" w14:textId="77777777" w:rsidR="00754AE4" w:rsidRDefault="00754AE4" w:rsidP="009C1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6F7B1" w14:textId="77777777" w:rsidR="00AA1F13" w:rsidRDefault="000F1DCE" w:rsidP="009C10E9">
    <w:r>
      <w:rPr>
        <w:noProof/>
        <w:lang w:eastAsia="ja-JP"/>
      </w:rPr>
      <mc:AlternateContent>
        <mc:Choice Requires="wps">
          <w:drawing>
            <wp:anchor distT="0" distB="0" distL="114300" distR="114300" simplePos="0" relativeHeight="251668480" behindDoc="0" locked="0" layoutInCell="0" allowOverlap="1" wp14:anchorId="711C76A8" wp14:editId="6C00F19B">
              <wp:simplePos x="0" y="0"/>
              <wp:positionH relativeFrom="leftMargin">
                <wp:posOffset>6890035</wp:posOffset>
              </wp:positionH>
              <wp:positionV relativeFrom="bottomMargin">
                <wp:posOffset>218364</wp:posOffset>
              </wp:positionV>
              <wp:extent cx="520700" cy="520700"/>
              <wp:effectExtent l="0" t="0" r="0" b="0"/>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roundRect">
                        <a:avLst/>
                      </a:prstGeom>
                      <a:ln w="76200">
                        <a:noFill/>
                      </a:ln>
                    </wps:spPr>
                    <wps:style>
                      <a:lnRef idx="2">
                        <a:schemeClr val="accent1"/>
                      </a:lnRef>
                      <a:fillRef idx="1">
                        <a:schemeClr val="lt1"/>
                      </a:fillRef>
                      <a:effectRef idx="0">
                        <a:schemeClr val="accent1"/>
                      </a:effectRef>
                      <a:fontRef idx="minor">
                        <a:schemeClr val="dk1"/>
                      </a:fontRef>
                    </wps:style>
                    <wps:txbx>
                      <w:txbxContent>
                        <w:p w14:paraId="10ED459C" w14:textId="77777777" w:rsidR="00AA1F13" w:rsidRPr="00C77D65" w:rsidRDefault="00616989" w:rsidP="009C10E9">
                          <w:pPr>
                            <w:pStyle w:val="NoSpacing"/>
                          </w:pPr>
                          <w:r w:rsidRPr="00C77D65">
                            <w:fldChar w:fldCharType="begin"/>
                          </w:r>
                          <w:r w:rsidRPr="00C77D65">
                            <w:instrText xml:space="preserve"> PAGE  \* Arabic  \* MERGEFORMAT </w:instrText>
                          </w:r>
                          <w:r w:rsidRPr="00C77D65">
                            <w:fldChar w:fldCharType="separate"/>
                          </w:r>
                          <w:r w:rsidR="00BC5723">
                            <w:rPr>
                              <w:noProof/>
                            </w:rPr>
                            <w:t>1</w:t>
                          </w:r>
                          <w:r w:rsidRPr="00C77D65">
                            <w:rPr>
                              <w:noProof/>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711C76A8" id="Oval 19" o:spid="_x0000_s1029" style="position:absolute;margin-left:542.5pt;margin-top:17.2pt;width:41pt;height:41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" o:allowincell="f" fillcolor="white [3201]" stroked="f" strokeweight="6pt">
              <v:textbox inset="0,0,0,0">
                <w:txbxContent>
                  <w:p w14:paraId="10ED459C" w14:textId="77777777" w:rsidR="00AA1F13" w:rsidRPr="00C77D65" w:rsidRDefault="00616989" w:rsidP="009C10E9">
                    <w:pPr>
                      <w:pStyle w:val="NoSpacing"/>
                    </w:pPr>
                    <w:r w:rsidRPr="00C77D65">
                      <w:fldChar w:fldCharType="begin"/>
                    </w:r>
                    <w:r w:rsidRPr="00C77D65">
                      <w:instrText xml:space="preserve"> PAGE  \* Arabic  \* MERGEFORMAT </w:instrText>
                    </w:r>
                    <w:r w:rsidRPr="00C77D65">
                      <w:fldChar w:fldCharType="separate"/>
                    </w:r>
                    <w:r w:rsidR="00BC5723">
                      <w:rPr>
                        <w:noProof/>
                      </w:rPr>
                      <w:t>1</w:t>
                    </w:r>
                    <w:r w:rsidRPr="00C77D65">
                      <w:rPr>
                        <w:noProof/>
                      </w:rPr>
                      <w:fldChar w:fldCharType="end"/>
                    </w:r>
                  </w:p>
                </w:txbxContent>
              </v:textbox>
              <w10:wrap anchorx="margin" anchory="margin"/>
            </v:roundrect>
          </w:pict>
        </mc:Fallback>
      </mc:AlternateContent>
    </w:r>
  </w:p>
  <w:p w14:paraId="5C58FED1" w14:textId="77777777" w:rsidR="00AA1F13" w:rsidRDefault="00AA1F13" w:rsidP="009C10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91F81" w14:textId="77777777" w:rsidR="00754AE4" w:rsidRDefault="00754AE4" w:rsidP="009C10E9">
      <w:r>
        <w:separator/>
      </w:r>
    </w:p>
  </w:footnote>
  <w:footnote w:type="continuationSeparator" w:id="0">
    <w:p w14:paraId="3F8E40C9" w14:textId="77777777" w:rsidR="00754AE4" w:rsidRDefault="00754AE4" w:rsidP="009C10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B64926"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B64926"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F1937A"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E84C22"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B43412" w:themeColor="accent1" w:themeShade="BF"/>
      </w:rPr>
    </w:lvl>
  </w:abstractNum>
  <w:abstractNum w:abstractNumId="5" w15:restartNumberingAfterBreak="0">
    <w:nsid w:val="08C17ED7"/>
    <w:multiLevelType w:val="multilevel"/>
    <w:tmpl w:val="8BF019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F23478"/>
    <w:multiLevelType w:val="hybridMultilevel"/>
    <w:tmpl w:val="4E9AE8D6"/>
    <w:lvl w:ilvl="0" w:tplc="87B830AA">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50E6EF5"/>
    <w:multiLevelType w:val="hybridMultilevel"/>
    <w:tmpl w:val="A132A258"/>
    <w:lvl w:ilvl="0" w:tplc="D46E3A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766A36"/>
    <w:multiLevelType w:val="hybridMultilevel"/>
    <w:tmpl w:val="996C64CC"/>
    <w:lvl w:ilvl="0" w:tplc="668458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566E66"/>
    <w:multiLevelType w:val="hybridMultilevel"/>
    <w:tmpl w:val="946A3B90"/>
    <w:lvl w:ilvl="0" w:tplc="4C78E7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E94435"/>
    <w:multiLevelType w:val="multilevel"/>
    <w:tmpl w:val="B86A4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B01667"/>
    <w:multiLevelType w:val="hybridMultilevel"/>
    <w:tmpl w:val="952641EE"/>
    <w:lvl w:ilvl="0" w:tplc="C6DC5B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6011F"/>
    <w:multiLevelType w:val="multilevel"/>
    <w:tmpl w:val="62A6E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BD71FD"/>
    <w:multiLevelType w:val="multilevel"/>
    <w:tmpl w:val="A36E4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4617411">
    <w:abstractNumId w:val="4"/>
  </w:num>
  <w:num w:numId="2" w16cid:durableId="122844442">
    <w:abstractNumId w:val="4"/>
  </w:num>
  <w:num w:numId="3" w16cid:durableId="178586087">
    <w:abstractNumId w:val="3"/>
  </w:num>
  <w:num w:numId="4" w16cid:durableId="1629241773">
    <w:abstractNumId w:val="3"/>
  </w:num>
  <w:num w:numId="5" w16cid:durableId="1945112864">
    <w:abstractNumId w:val="2"/>
  </w:num>
  <w:num w:numId="6" w16cid:durableId="134101480">
    <w:abstractNumId w:val="2"/>
  </w:num>
  <w:num w:numId="7" w16cid:durableId="922955153">
    <w:abstractNumId w:val="1"/>
  </w:num>
  <w:num w:numId="8" w16cid:durableId="78720712">
    <w:abstractNumId w:val="1"/>
  </w:num>
  <w:num w:numId="9" w16cid:durableId="713429379">
    <w:abstractNumId w:val="0"/>
  </w:num>
  <w:num w:numId="10" w16cid:durableId="406465521">
    <w:abstractNumId w:val="0"/>
  </w:num>
  <w:num w:numId="11" w16cid:durableId="2095197491">
    <w:abstractNumId w:val="4"/>
  </w:num>
  <w:num w:numId="12" w16cid:durableId="1915579292">
    <w:abstractNumId w:val="3"/>
  </w:num>
  <w:num w:numId="13" w16cid:durableId="842475791">
    <w:abstractNumId w:val="2"/>
  </w:num>
  <w:num w:numId="14" w16cid:durableId="31200652">
    <w:abstractNumId w:val="1"/>
  </w:num>
  <w:num w:numId="15" w16cid:durableId="554047339">
    <w:abstractNumId w:val="0"/>
  </w:num>
  <w:num w:numId="16" w16cid:durableId="1431390114">
    <w:abstractNumId w:val="12"/>
  </w:num>
  <w:num w:numId="17" w16cid:durableId="534971155">
    <w:abstractNumId w:val="9"/>
  </w:num>
  <w:num w:numId="18" w16cid:durableId="1250115046">
    <w:abstractNumId w:val="10"/>
  </w:num>
  <w:num w:numId="19" w16cid:durableId="1089741936">
    <w:abstractNumId w:val="5"/>
  </w:num>
  <w:num w:numId="20" w16cid:durableId="634913679">
    <w:abstractNumId w:val="8"/>
  </w:num>
  <w:num w:numId="21" w16cid:durableId="17438129">
    <w:abstractNumId w:val="7"/>
  </w:num>
  <w:num w:numId="22" w16cid:durableId="1665431244">
    <w:abstractNumId w:val="13"/>
  </w:num>
  <w:num w:numId="23" w16cid:durableId="1540244449">
    <w:abstractNumId w:val="6"/>
  </w:num>
  <w:num w:numId="24" w16cid:durableId="1824072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862"/>
    <w:rsid w:val="00074E8B"/>
    <w:rsid w:val="000B3B30"/>
    <w:rsid w:val="000F1DCE"/>
    <w:rsid w:val="0016270C"/>
    <w:rsid w:val="001D5942"/>
    <w:rsid w:val="001F5A41"/>
    <w:rsid w:val="00203C63"/>
    <w:rsid w:val="002A5CBE"/>
    <w:rsid w:val="00330630"/>
    <w:rsid w:val="0033156F"/>
    <w:rsid w:val="00354AD7"/>
    <w:rsid w:val="003B3056"/>
    <w:rsid w:val="003D2F00"/>
    <w:rsid w:val="004154B5"/>
    <w:rsid w:val="004C3DF6"/>
    <w:rsid w:val="004E4D8D"/>
    <w:rsid w:val="004F53EF"/>
    <w:rsid w:val="00506A6E"/>
    <w:rsid w:val="0051615D"/>
    <w:rsid w:val="00524BAA"/>
    <w:rsid w:val="00553346"/>
    <w:rsid w:val="00554A6A"/>
    <w:rsid w:val="005749AD"/>
    <w:rsid w:val="005C1B4C"/>
    <w:rsid w:val="005C5BDA"/>
    <w:rsid w:val="00616989"/>
    <w:rsid w:val="00641696"/>
    <w:rsid w:val="00681FA9"/>
    <w:rsid w:val="006A4B72"/>
    <w:rsid w:val="006F1B05"/>
    <w:rsid w:val="00754AE4"/>
    <w:rsid w:val="007B346A"/>
    <w:rsid w:val="008B5659"/>
    <w:rsid w:val="008D6473"/>
    <w:rsid w:val="00942CE0"/>
    <w:rsid w:val="00962160"/>
    <w:rsid w:val="00974ABB"/>
    <w:rsid w:val="00983A0B"/>
    <w:rsid w:val="009C10E9"/>
    <w:rsid w:val="009D6D60"/>
    <w:rsid w:val="00A250E6"/>
    <w:rsid w:val="00A362E1"/>
    <w:rsid w:val="00A503B3"/>
    <w:rsid w:val="00AA1F13"/>
    <w:rsid w:val="00AA5C4C"/>
    <w:rsid w:val="00B23F1C"/>
    <w:rsid w:val="00B4461F"/>
    <w:rsid w:val="00B70300"/>
    <w:rsid w:val="00B93FDF"/>
    <w:rsid w:val="00BA0094"/>
    <w:rsid w:val="00BA7CC4"/>
    <w:rsid w:val="00BB0743"/>
    <w:rsid w:val="00BC5723"/>
    <w:rsid w:val="00BF5DD6"/>
    <w:rsid w:val="00C34D86"/>
    <w:rsid w:val="00C77D65"/>
    <w:rsid w:val="00C80AFE"/>
    <w:rsid w:val="00CB4A4D"/>
    <w:rsid w:val="00CF25EC"/>
    <w:rsid w:val="00D20862"/>
    <w:rsid w:val="00D429D5"/>
    <w:rsid w:val="00D73345"/>
    <w:rsid w:val="00D87FCD"/>
    <w:rsid w:val="00D90782"/>
    <w:rsid w:val="00DA47A1"/>
    <w:rsid w:val="00DA7C93"/>
    <w:rsid w:val="00DE6F3F"/>
    <w:rsid w:val="00E0736E"/>
    <w:rsid w:val="00E6057E"/>
    <w:rsid w:val="00E707C0"/>
    <w:rsid w:val="00EE2553"/>
    <w:rsid w:val="00EF0E81"/>
    <w:rsid w:val="00F07B0B"/>
    <w:rsid w:val="00F07EB5"/>
    <w:rsid w:val="00F15EBC"/>
    <w:rsid w:val="00F32D79"/>
    <w:rsid w:val="00FA7F52"/>
    <w:rsid w:val="00FC7DDE"/>
    <w:rsid w:val="00FD71E8"/>
    <w:rsid w:val="00FF0962"/>
    <w:rsid w:val="00FF3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4AF7F4B7"/>
  <w15:docId w15:val="{C9D333A5-41FF-4070-ACB4-A327BA986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0E9"/>
    <w:pPr>
      <w:spacing w:after="160" w:line="240" w:lineRule="auto"/>
    </w:pPr>
    <w:rPr>
      <w:rFonts w:cs="Times New Roman"/>
      <w:color w:val="000000" w:themeColor="text1"/>
      <w:sz w:val="24"/>
      <w:szCs w:val="24"/>
    </w:rPr>
  </w:style>
  <w:style w:type="paragraph" w:styleId="Heading1">
    <w:name w:val="heading 1"/>
    <w:basedOn w:val="Normal"/>
    <w:next w:val="Normal"/>
    <w:link w:val="Heading1Char"/>
    <w:uiPriority w:val="9"/>
    <w:qFormat/>
    <w:rsid w:val="000F1DCE"/>
    <w:pPr>
      <w:spacing w:before="300" w:after="40"/>
      <w:outlineLvl w:val="0"/>
    </w:pPr>
    <w:rPr>
      <w:rFonts w:ascii="Franklin Gothic Book" w:hAnsi="Franklin Gothic Book"/>
      <w:color w:val="B43412" w:themeColor="accent1" w:themeShade="BF"/>
      <w:spacing w:val="20"/>
      <w:sz w:val="56"/>
      <w:szCs w:val="32"/>
    </w:rPr>
  </w:style>
  <w:style w:type="paragraph" w:styleId="Heading2">
    <w:name w:val="heading 2"/>
    <w:basedOn w:val="Normal"/>
    <w:next w:val="Normal"/>
    <w:link w:val="Heading2Char"/>
    <w:uiPriority w:val="9"/>
    <w:qFormat/>
    <w:rsid w:val="000F1DCE"/>
    <w:pPr>
      <w:spacing w:before="240" w:after="40"/>
      <w:outlineLvl w:val="1"/>
    </w:pPr>
    <w:rPr>
      <w:rFonts w:ascii="Franklin Gothic Book" w:hAnsi="Franklin Gothic Book"/>
      <w:color w:val="595959" w:themeColor="text1" w:themeTint="A6"/>
      <w:spacing w:val="20"/>
      <w:sz w:val="44"/>
      <w:szCs w:val="28"/>
    </w:rPr>
  </w:style>
  <w:style w:type="paragraph" w:styleId="Heading3">
    <w:name w:val="heading 3"/>
    <w:basedOn w:val="Normal"/>
    <w:next w:val="Normal"/>
    <w:link w:val="Heading3Char"/>
    <w:uiPriority w:val="9"/>
    <w:unhideWhenUsed/>
    <w:qFormat/>
    <w:rsid w:val="000F1DCE"/>
    <w:pPr>
      <w:spacing w:before="200" w:after="40"/>
      <w:outlineLvl w:val="2"/>
    </w:pPr>
    <w:rPr>
      <w:rFonts w:ascii="Franklin Gothic Book" w:hAnsi="Franklin Gothic Book"/>
      <w:color w:val="595959" w:themeColor="text1" w:themeTint="A6"/>
      <w:spacing w:val="20"/>
      <w:sz w:val="36"/>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88361C" w:themeColor="accent3" w:themeShade="BF"/>
      <w:spacing w:val="20"/>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88361C"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A2413" w:themeColor="accent3" w:themeShade="7F"/>
      <w:spacing w:val="10"/>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A2413" w:themeColor="accent3" w:themeShade="7F"/>
      <w:spacing w:val="10"/>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E84C22"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E84C22"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DCE"/>
    <w:rPr>
      <w:rFonts w:ascii="Franklin Gothic Book" w:hAnsi="Franklin Gothic Book" w:cs="Times New Roman"/>
      <w:color w:val="B43412" w:themeColor="accent1" w:themeShade="BF"/>
      <w:spacing w:val="20"/>
      <w:sz w:val="56"/>
      <w:szCs w:val="32"/>
    </w:rPr>
  </w:style>
  <w:style w:type="character" w:customStyle="1" w:styleId="Heading2Char">
    <w:name w:val="Heading 2 Char"/>
    <w:basedOn w:val="DefaultParagraphFont"/>
    <w:link w:val="Heading2"/>
    <w:uiPriority w:val="9"/>
    <w:rsid w:val="000F1DCE"/>
    <w:rPr>
      <w:rFonts w:ascii="Franklin Gothic Book" w:hAnsi="Franklin Gothic Book" w:cs="Times New Roman"/>
      <w:color w:val="595959" w:themeColor="text1" w:themeTint="A6"/>
      <w:spacing w:val="20"/>
      <w:sz w:val="44"/>
      <w:szCs w:val="28"/>
    </w:rPr>
  </w:style>
  <w:style w:type="character" w:customStyle="1" w:styleId="Heading3Char">
    <w:name w:val="Heading 3 Char"/>
    <w:basedOn w:val="DefaultParagraphFont"/>
    <w:link w:val="Heading3"/>
    <w:uiPriority w:val="9"/>
    <w:rsid w:val="000F1DCE"/>
    <w:rPr>
      <w:rFonts w:ascii="Franklin Gothic Book" w:hAnsi="Franklin Gothic Book" w:cs="Times New Roman"/>
      <w:color w:val="595959" w:themeColor="text1" w:themeTint="A6"/>
      <w:spacing w:val="20"/>
      <w:sz w:val="36"/>
      <w:szCs w:val="24"/>
    </w:rPr>
  </w:style>
  <w:style w:type="paragraph" w:styleId="Title">
    <w:name w:val="Title"/>
    <w:basedOn w:val="Normal"/>
    <w:link w:val="TitleChar"/>
    <w:uiPriority w:val="10"/>
    <w:qFormat/>
    <w:rsid w:val="007B346A"/>
    <w:pPr>
      <w:framePr w:hSpace="180" w:wrap="around" w:vAnchor="text" w:hAnchor="margin" w:y="-429"/>
      <w:contextualSpacing/>
    </w:pPr>
    <w:rPr>
      <w:rFonts w:ascii="Franklin Gothic Demi Cond" w:hAnsi="Franklin Gothic Demi Cond"/>
      <w:b/>
      <w:bCs/>
      <w:color w:val="E84C22" w:themeColor="accent1"/>
      <w:sz w:val="96"/>
      <w:szCs w:val="48"/>
    </w:rPr>
  </w:style>
  <w:style w:type="character" w:customStyle="1" w:styleId="TitleChar">
    <w:name w:val="Title Char"/>
    <w:basedOn w:val="DefaultParagraphFont"/>
    <w:link w:val="Title"/>
    <w:uiPriority w:val="10"/>
    <w:rsid w:val="007B346A"/>
    <w:rPr>
      <w:rFonts w:ascii="Franklin Gothic Demi Cond" w:hAnsi="Franklin Gothic Demi Cond" w:cs="Times New Roman"/>
      <w:b/>
      <w:bCs/>
      <w:color w:val="E84C22" w:themeColor="accent1"/>
      <w:sz w:val="96"/>
      <w:szCs w:val="48"/>
    </w:rPr>
  </w:style>
  <w:style w:type="paragraph" w:styleId="Subtitle">
    <w:name w:val="Subtitle"/>
    <w:basedOn w:val="Normal"/>
    <w:link w:val="SubtitleChar"/>
    <w:uiPriority w:val="11"/>
    <w:qFormat/>
    <w:rsid w:val="007B346A"/>
    <w:pPr>
      <w:framePr w:hSpace="180" w:wrap="around" w:vAnchor="text" w:hAnchor="margin" w:y="-429"/>
      <w:spacing w:after="480"/>
    </w:pPr>
    <w:rPr>
      <w:rFonts w:ascii="Franklin Gothic Book" w:hAnsi="Franklin Gothic Book" w:cstheme="minorHAnsi"/>
      <w:color w:val="7F7F7F" w:themeColor="text1" w:themeTint="80"/>
      <w:sz w:val="44"/>
    </w:rPr>
  </w:style>
  <w:style w:type="character" w:customStyle="1" w:styleId="SubtitleChar">
    <w:name w:val="Subtitle Char"/>
    <w:basedOn w:val="DefaultParagraphFont"/>
    <w:link w:val="Subtitle"/>
    <w:uiPriority w:val="11"/>
    <w:rsid w:val="007B346A"/>
    <w:rPr>
      <w:rFonts w:ascii="Franklin Gothic Book" w:hAnsi="Franklin Gothic Book" w:cstheme="minorHAnsi"/>
      <w:color w:val="7F7F7F" w:themeColor="text1" w:themeTint="80"/>
      <w:sz w:val="44"/>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pPr>
    <w:rPr>
      <w:bCs/>
      <w:smallCaps/>
      <w:color w:val="F49B00"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F1937A" w:themeColor="accent1" w:themeTint="99"/>
        <w:bottom w:val="single" w:sz="24" w:space="10" w:color="F1937A"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B22600"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88361C"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88361C"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A2413" w:themeColor="accent3" w:themeShade="7F"/>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A2413" w:themeColor="accent3" w:themeShade="7F"/>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E84C22"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E84C22"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FFBD47" w:themeColor="accent2"/>
      <w:spacing w:val="2"/>
      <w:w w:val="100"/>
      <w:sz w:val="20"/>
      <w:szCs w:val="20"/>
    </w:rPr>
  </w:style>
  <w:style w:type="paragraph" w:styleId="IntenseQuote">
    <w:name w:val="Intense Quote"/>
    <w:basedOn w:val="Normal"/>
    <w:link w:val="IntenseQuoteChar"/>
    <w:uiPriority w:val="30"/>
    <w:qFormat/>
    <w:pPr>
      <w:pBdr>
        <w:top w:val="single" w:sz="36" w:space="10" w:color="F1937A" w:themeColor="accent1" w:themeTint="99"/>
        <w:left w:val="single" w:sz="24" w:space="10" w:color="E84C22" w:themeColor="accent1"/>
        <w:bottom w:val="single" w:sz="36" w:space="10" w:color="B64926" w:themeColor="accent3"/>
        <w:right w:val="single" w:sz="24" w:space="10" w:color="E84C22" w:themeColor="accent1"/>
      </w:pBdr>
      <w:shd w:val="clear" w:color="auto" w:fill="E84C22"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Pr>
      <w:rFonts w:asciiTheme="majorHAnsi" w:hAnsiTheme="majorHAnsi" w:cs="Times New Roman"/>
      <w:i/>
      <w:color w:val="FFFFFF" w:themeColor="background1"/>
      <w:sz w:val="32"/>
      <w:szCs w:val="20"/>
      <w:shd w:val="clear" w:color="auto" w:fill="E84C22" w:themeFill="accent1"/>
    </w:rPr>
  </w:style>
  <w:style w:type="character" w:styleId="IntenseReference">
    <w:name w:val="Intense Reference"/>
    <w:basedOn w:val="DefaultParagraphFont"/>
    <w:uiPriority w:val="32"/>
    <w:qFormat/>
    <w:rPr>
      <w:rFonts w:cs="Times New Roman"/>
      <w:b/>
      <w:color w:val="E84C22" w:themeColor="accent1"/>
      <w:sz w:val="22"/>
      <w:szCs w:val="20"/>
      <w:u w:val="single"/>
    </w:rPr>
  </w:style>
  <w:style w:type="paragraph" w:styleId="ListBullet">
    <w:name w:val="List Bullet"/>
    <w:basedOn w:val="Normal"/>
    <w:uiPriority w:val="36"/>
    <w:unhideWhenUsed/>
    <w:qFormat/>
    <w:pPr>
      <w:numPr>
        <w:numId w:val="11"/>
      </w:numPr>
      <w:spacing w:after="0"/>
      <w:contextualSpacing/>
    </w:pPr>
  </w:style>
  <w:style w:type="paragraph" w:styleId="ListBullet2">
    <w:name w:val="List Bullet 2"/>
    <w:basedOn w:val="Normal"/>
    <w:uiPriority w:val="36"/>
    <w:unhideWhenUsed/>
    <w:qFormat/>
    <w:pPr>
      <w:numPr>
        <w:numId w:val="12"/>
      </w:numPr>
      <w:spacing w:after="0"/>
    </w:pPr>
  </w:style>
  <w:style w:type="paragraph" w:styleId="ListBullet3">
    <w:name w:val="List Bullet 3"/>
    <w:basedOn w:val="Normal"/>
    <w:uiPriority w:val="36"/>
    <w:unhideWhenUsed/>
    <w:qFormat/>
    <w:pPr>
      <w:numPr>
        <w:numId w:val="13"/>
      </w:numPr>
      <w:spacing w:after="0"/>
    </w:pPr>
  </w:style>
  <w:style w:type="paragraph" w:styleId="ListBullet4">
    <w:name w:val="List Bullet 4"/>
    <w:basedOn w:val="Normal"/>
    <w:uiPriority w:val="36"/>
    <w:unhideWhenUsed/>
    <w:qFormat/>
    <w:pPr>
      <w:numPr>
        <w:numId w:val="14"/>
      </w:numPr>
      <w:spacing w:after="0"/>
    </w:pPr>
  </w:style>
  <w:style w:type="paragraph" w:styleId="ListBullet5">
    <w:name w:val="List Bullet 5"/>
    <w:basedOn w:val="Normal"/>
    <w:uiPriority w:val="36"/>
    <w:unhideWhenUsed/>
    <w:qFormat/>
    <w:pPr>
      <w:numPr>
        <w:numId w:val="15"/>
      </w:numPr>
      <w:spacing w:after="0"/>
    </w:pPr>
  </w:style>
  <w:style w:type="paragraph" w:styleId="NoSpacing">
    <w:name w:val="No Spacing"/>
    <w:basedOn w:val="Normal"/>
    <w:uiPriority w:val="1"/>
    <w:qFormat/>
    <w:rsid w:val="00C77D65"/>
    <w:pPr>
      <w:spacing w:after="0"/>
    </w:pPr>
    <w:rPr>
      <w:b/>
      <w:color w:val="78230C" w:themeColor="accent1" w:themeShade="80"/>
    </w:r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7F7F7F" w:themeColor="background1" w:themeShade="7F"/>
    </w:rPr>
  </w:style>
  <w:style w:type="character" w:customStyle="1" w:styleId="QuoteChar">
    <w:name w:val="Quote Char"/>
    <w:basedOn w:val="DefaultParagraphFont"/>
    <w:link w:val="Quote"/>
    <w:uiPriority w:val="29"/>
    <w:rPr>
      <w:rFonts w:cs="Times New Roman"/>
      <w:i/>
      <w:color w:val="7F7F7F" w:themeColor="background1" w:themeShade="7F"/>
      <w:sz w:val="24"/>
      <w:szCs w:val="20"/>
    </w:rPr>
  </w:style>
  <w:style w:type="character" w:styleId="Strong">
    <w:name w:val="Strong"/>
    <w:uiPriority w:val="22"/>
    <w:qFormat/>
    <w:rPr>
      <w:rFonts w:asciiTheme="minorHAnsi" w:hAnsiTheme="minorHAnsi"/>
      <w:b/>
      <w:color w:val="FFBD47"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unhideWhenUsed/>
    <w:qFormat/>
    <w:pPr>
      <w:tabs>
        <w:tab w:val="right" w:leader="dot" w:pos="8630"/>
      </w:tabs>
      <w:spacing w:after="40"/>
    </w:pPr>
    <w:rPr>
      <w:smallCaps/>
      <w:noProof/>
      <w:color w:val="FFBD47" w:themeColor="accent2"/>
    </w:rPr>
  </w:style>
  <w:style w:type="paragraph" w:styleId="TOC2">
    <w:name w:val="toc 2"/>
    <w:basedOn w:val="Normal"/>
    <w:next w:val="Normal"/>
    <w:autoRedefine/>
    <w:uiPriority w:val="99"/>
    <w:unhideWhenUsed/>
    <w:qFormat/>
    <w:pPr>
      <w:tabs>
        <w:tab w:val="right" w:leader="dot" w:pos="8630"/>
      </w:tabs>
      <w:spacing w:after="40"/>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ind w:left="1760"/>
    </w:pPr>
    <w:rPr>
      <w:smallCaps/>
      <w:noProof/>
    </w:rPr>
  </w:style>
  <w:style w:type="character" w:styleId="Hyperlink">
    <w:name w:val="Hyperlink"/>
    <w:basedOn w:val="DefaultParagraphFont"/>
    <w:uiPriority w:val="99"/>
    <w:unhideWhenUsed/>
    <w:rPr>
      <w:color w:val="CC9900" w:themeColor="hyperlink"/>
      <w:u w:val="single"/>
    </w:rPr>
  </w:style>
  <w:style w:type="table" w:styleId="PlainTable4">
    <w:name w:val="Plain Table 4"/>
    <w:basedOn w:val="TableNormal"/>
    <w:uiPriority w:val="44"/>
    <w:rsid w:val="0061698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553346"/>
    <w:pPr>
      <w:spacing w:before="100" w:beforeAutospacing="1" w:after="100" w:afterAutospacing="1"/>
    </w:pPr>
    <w:rPr>
      <w:rFonts w:ascii="Times New Roman" w:eastAsia="Times New Roman" w:hAnsi="Times New Roman"/>
      <w:color w:val="auto"/>
    </w:rPr>
  </w:style>
  <w:style w:type="paragraph" w:styleId="ListParagraph">
    <w:name w:val="List Paragraph"/>
    <w:basedOn w:val="Normal"/>
    <w:uiPriority w:val="34"/>
    <w:qFormat/>
    <w:rsid w:val="00DA47A1"/>
    <w:pPr>
      <w:ind w:left="720"/>
      <w:contextualSpacing/>
    </w:pPr>
  </w:style>
  <w:style w:type="character" w:styleId="HTMLCode">
    <w:name w:val="HTML Code"/>
    <w:basedOn w:val="DefaultParagraphFont"/>
    <w:uiPriority w:val="99"/>
    <w:semiHidden/>
    <w:unhideWhenUsed/>
    <w:rsid w:val="00B23F1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A7C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44833">
      <w:bodyDiv w:val="1"/>
      <w:marLeft w:val="0"/>
      <w:marRight w:val="0"/>
      <w:marTop w:val="0"/>
      <w:marBottom w:val="0"/>
      <w:divBdr>
        <w:top w:val="none" w:sz="0" w:space="0" w:color="auto"/>
        <w:left w:val="none" w:sz="0" w:space="0" w:color="auto"/>
        <w:bottom w:val="none" w:sz="0" w:space="0" w:color="auto"/>
        <w:right w:val="none" w:sz="0" w:space="0" w:color="auto"/>
      </w:divBdr>
    </w:div>
    <w:div w:id="632951381">
      <w:bodyDiv w:val="1"/>
      <w:marLeft w:val="0"/>
      <w:marRight w:val="0"/>
      <w:marTop w:val="0"/>
      <w:marBottom w:val="0"/>
      <w:divBdr>
        <w:top w:val="none" w:sz="0" w:space="0" w:color="auto"/>
        <w:left w:val="none" w:sz="0" w:space="0" w:color="auto"/>
        <w:bottom w:val="none" w:sz="0" w:space="0" w:color="auto"/>
        <w:right w:val="none" w:sz="0" w:space="0" w:color="auto"/>
      </w:divBdr>
    </w:div>
    <w:div w:id="1026250318">
      <w:bodyDiv w:val="1"/>
      <w:marLeft w:val="0"/>
      <w:marRight w:val="0"/>
      <w:marTop w:val="0"/>
      <w:marBottom w:val="0"/>
      <w:divBdr>
        <w:top w:val="none" w:sz="0" w:space="0" w:color="auto"/>
        <w:left w:val="none" w:sz="0" w:space="0" w:color="auto"/>
        <w:bottom w:val="none" w:sz="0" w:space="0" w:color="auto"/>
        <w:right w:val="none" w:sz="0" w:space="0" w:color="auto"/>
      </w:divBdr>
    </w:div>
    <w:div w:id="1527982685">
      <w:bodyDiv w:val="1"/>
      <w:marLeft w:val="0"/>
      <w:marRight w:val="0"/>
      <w:marTop w:val="0"/>
      <w:marBottom w:val="0"/>
      <w:divBdr>
        <w:top w:val="none" w:sz="0" w:space="0" w:color="auto"/>
        <w:left w:val="none" w:sz="0" w:space="0" w:color="auto"/>
        <w:bottom w:val="none" w:sz="0" w:space="0" w:color="auto"/>
        <w:right w:val="none" w:sz="0" w:space="0" w:color="auto"/>
      </w:divBdr>
    </w:div>
    <w:div w:id="1534685548">
      <w:bodyDiv w:val="1"/>
      <w:marLeft w:val="0"/>
      <w:marRight w:val="0"/>
      <w:marTop w:val="0"/>
      <w:marBottom w:val="0"/>
      <w:divBdr>
        <w:top w:val="none" w:sz="0" w:space="0" w:color="auto"/>
        <w:left w:val="none" w:sz="0" w:space="0" w:color="auto"/>
        <w:bottom w:val="none" w:sz="0" w:space="0" w:color="auto"/>
        <w:right w:val="none" w:sz="0" w:space="0" w:color="auto"/>
      </w:divBdr>
    </w:div>
    <w:div w:id="1597592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randerson112358.medium.com/?source=post_page-----234f5b5e138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youtube.com/watch?v=tMLsR0_2yI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Report%20(Equity%20them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Equity">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5BBCD-F1C0-422A-A6B5-8F6857CB6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theme).dotx</Template>
  <TotalTime>1034</TotalTime>
  <Pages>12</Pages>
  <Words>698</Words>
  <Characters>3536</Characters>
  <Application>Microsoft Office Word</Application>
  <DocSecurity>0</DocSecurity>
  <Lines>294</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Cyril Keiffer</dc:creator>
  <cp:keywords/>
  <dc:description/>
  <cp:lastModifiedBy>Ines Mtioui</cp:lastModifiedBy>
  <cp:revision>11</cp:revision>
  <dcterms:created xsi:type="dcterms:W3CDTF">2022-04-02T17:35:00Z</dcterms:created>
  <dcterms:modified xsi:type="dcterms:W3CDTF">2023-05-17T18:33:00Z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232bfd0986974910167f48fd036ff38adb5f0a243842da2fbc0dabd80dcc9f99</vt:lpwstr>
  </property>
</Properties>
</file>